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tulo"/>
        <w:rPr>
          <w:rFonts w:cs="Arial"/>
          <w:lang w:val="pt-BR"/>
        </w:rPr>
      </w:pPr>
    </w:p>
    <w:p w:rsidR="00820D6D" w:rsidRDefault="00820D6D" w:rsidP="00820D6D">
      <w:pPr>
        <w:jc w:val="center"/>
      </w:pPr>
    </w:p>
    <w:p w:rsidR="00820D6D" w:rsidRDefault="00820D6D" w:rsidP="00820D6D">
      <w:bookmarkStart w:id="0" w:name="_Ref18232369"/>
      <w:bookmarkEnd w:id="0"/>
    </w:p>
    <w:p w:rsidR="00820D6D" w:rsidRDefault="00820D6D" w:rsidP="00820D6D"/>
    <w:p w:rsidR="00820D6D" w:rsidRDefault="00820D6D" w:rsidP="00820D6D"/>
    <w:p w:rsidR="00820D6D" w:rsidRDefault="00820D6D" w:rsidP="00820D6D"/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  <w:r>
        <w:t>Plano de Projeto</w:t>
      </w:r>
    </w:p>
    <w:p w:rsidR="00820D6D" w:rsidRPr="00820D6D" w:rsidRDefault="00820D6D" w:rsidP="00820D6D">
      <w:pPr>
        <w:rPr>
          <w:b/>
          <w:lang w:val="pt-BR"/>
        </w:rPr>
      </w:pPr>
    </w:p>
    <w:p w:rsidR="00820D6D" w:rsidRDefault="00820D6D" w:rsidP="00820D6D">
      <w:pPr>
        <w:pStyle w:val="EstilotitulocapaprojetoPrimeiralinha0"/>
      </w:pPr>
      <w:r>
        <w:t>Sistema de Gerenciamento do Estacionamento da UFBA</w:t>
      </w:r>
    </w:p>
    <w:p w:rsidR="00820D6D" w:rsidRDefault="00820D6D" w:rsidP="00820D6D">
      <w:pPr>
        <w:pStyle w:val="EstiloCentralizado"/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EstiloCentralizado"/>
      </w:pPr>
      <w:r>
        <w:br/>
      </w:r>
    </w:p>
    <w:p w:rsidR="00820D6D" w:rsidRDefault="00820D6D" w:rsidP="00820D6D">
      <w:pPr>
        <w:pStyle w:val="EstiloCentralizado"/>
      </w:pPr>
      <w:r>
        <w:t>Data de Criação: 21/05/2014</w:t>
      </w:r>
    </w:p>
    <w:p w:rsidR="00820D6D" w:rsidRDefault="00820D6D" w:rsidP="00820D6D">
      <w:pPr>
        <w:pStyle w:val="EstiloCentralizado"/>
      </w:pPr>
    </w:p>
    <w:p w:rsidR="00820D6D" w:rsidRPr="00933652" w:rsidRDefault="00820D6D" w:rsidP="00820D6D">
      <w:pPr>
        <w:pStyle w:val="EstiloCentralizado"/>
      </w:pPr>
      <w:r w:rsidRPr="000E44D9">
        <w:rPr>
          <w:b/>
        </w:rPr>
        <w:t>Responsável</w:t>
      </w:r>
      <w:r w:rsidRPr="00933652">
        <w:t xml:space="preserve">: </w:t>
      </w:r>
    </w:p>
    <w:p w:rsidR="00820D6D" w:rsidRPr="00933652" w:rsidRDefault="00820D6D" w:rsidP="00820D6D">
      <w:pPr>
        <w:pStyle w:val="EstiloCentralizado"/>
      </w:pPr>
      <w:r>
        <w:t>Guilherme Araujo – Gerente de Projeto</w:t>
      </w:r>
      <w:r>
        <w:br/>
        <w:t>engenheiro.giba@hotmail.com</w:t>
      </w:r>
    </w:p>
    <w:p w:rsidR="00820D6D" w:rsidRDefault="00820D6D" w:rsidP="00820D6D">
      <w:pPr>
        <w:pStyle w:val="EstiloCentralizado"/>
      </w:pPr>
    </w:p>
    <w:p w:rsidR="00820D6D" w:rsidRDefault="00820D6D" w:rsidP="00820D6D">
      <w:pPr>
        <w:rPr>
          <w:rFonts w:ascii="Arial" w:hAnsi="Arial"/>
          <w:sz w:val="36"/>
          <w:lang w:val="pt-BR"/>
        </w:rPr>
      </w:pPr>
      <w:r>
        <w:rPr>
          <w:lang w:val="pt-BR"/>
        </w:rPr>
        <w:br w:type="page"/>
      </w:r>
    </w:p>
    <w:p w:rsidR="00B73C46" w:rsidRDefault="00B73C46" w:rsidP="00B73C46">
      <w:pPr>
        <w:pStyle w:val="PSC-TituloCentra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HISTÓRICO DE mUDANÇAS</w:t>
      </w:r>
    </w:p>
    <w:tbl>
      <w:tblPr>
        <w:tblW w:w="9480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55"/>
        <w:gridCol w:w="1214"/>
        <w:gridCol w:w="5035"/>
        <w:gridCol w:w="2176"/>
      </w:tblGrid>
      <w:tr w:rsidR="00B73C46" w:rsidTr="00B73C46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PSCTabelaCabecalho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PSCTabelaCabecalho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PSCTabelaCabecalho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PSCTabelaCabecalho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 w:rsidR="00B73C46" w:rsidTr="00B73C46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02/06/14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Elaboração do documento voltado para a apresentação da primeira iteração.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Guilherme Araujo</w:t>
            </w:r>
          </w:p>
        </w:tc>
      </w:tr>
      <w:tr w:rsidR="00B73C46" w:rsidTr="00B73C46">
        <w:trPr>
          <w:cantSplit/>
        </w:trPr>
        <w:tc>
          <w:tcPr>
            <w:tcW w:w="10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28/07/14</w:t>
            </w: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</w:t>
            </w:r>
          </w:p>
        </w:tc>
        <w:tc>
          <w:tcPr>
            <w:tcW w:w="5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Revisão e atualização do documento para apresentação da segunda iteração.</w:t>
            </w:r>
          </w:p>
        </w:tc>
        <w:tc>
          <w:tcPr>
            <w:tcW w:w="2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C46" w:rsidRDefault="00B73C46">
            <w:pPr>
              <w:pStyle w:val="Standard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Guilherme Araujo</w:t>
            </w:r>
          </w:p>
        </w:tc>
      </w:tr>
    </w:tbl>
    <w:p w:rsidR="00B73C46" w:rsidRDefault="00B73C46" w:rsidP="00B73C46">
      <w:pPr>
        <w:pStyle w:val="Rodap"/>
        <w:rPr>
          <w:rFonts w:ascii="Arial" w:hAnsi="Arial" w:cs="Arial"/>
          <w:kern w:val="3"/>
        </w:rPr>
      </w:pPr>
    </w:p>
    <w:p w:rsidR="00B73C46" w:rsidRDefault="00B73C46" w:rsidP="00B73C46">
      <w:pPr>
        <w:pStyle w:val="Rodap"/>
        <w:rPr>
          <w:rFonts w:ascii="Arial" w:hAnsi="Arial" w:cs="Arial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Default="00B73C46" w:rsidP="00B73C46">
      <w:pPr>
        <w:rPr>
          <w:lang w:val="pt-BR"/>
        </w:rPr>
      </w:pPr>
    </w:p>
    <w:p w:rsidR="00B73C46" w:rsidRPr="00B73C46" w:rsidRDefault="00B73C46" w:rsidP="00B73C46">
      <w:pPr>
        <w:rPr>
          <w:lang w:val="pt-BR"/>
        </w:rPr>
      </w:pPr>
    </w:p>
    <w:p w:rsidR="00B73C46" w:rsidRDefault="00B73C46" w:rsidP="00037D1D">
      <w:pPr>
        <w:pStyle w:val="Ttulo"/>
        <w:rPr>
          <w:rFonts w:cs="Arial"/>
          <w:lang w:val="pt-BR"/>
        </w:rPr>
      </w:pPr>
    </w:p>
    <w:p w:rsidR="00037D1D" w:rsidRPr="001D20FC" w:rsidRDefault="00037D1D" w:rsidP="00037D1D">
      <w:pPr>
        <w:pStyle w:val="Ttulo"/>
        <w:rPr>
          <w:rFonts w:cs="Arial"/>
          <w:lang w:val="pt-BR"/>
        </w:rPr>
      </w:pPr>
      <w:r w:rsidRPr="001D20FC">
        <w:rPr>
          <w:rFonts w:cs="Arial"/>
          <w:lang w:val="pt-BR"/>
        </w:rPr>
        <w:lastRenderedPageBreak/>
        <w:t>Sistema de Gerenciamento do Estacionamento da UFBA</w:t>
      </w:r>
    </w:p>
    <w:p w:rsidR="00037D1D" w:rsidRPr="001D20FC" w:rsidRDefault="00037D1D">
      <w:pPr>
        <w:pStyle w:val="Ttulo"/>
        <w:rPr>
          <w:rFonts w:cs="Arial"/>
          <w:lang w:val="pt-BR"/>
        </w:rPr>
      </w:pPr>
    </w:p>
    <w:p w:rsidR="00617192" w:rsidRPr="001D20FC" w:rsidRDefault="00037D1D">
      <w:pPr>
        <w:pStyle w:val="Ttulo"/>
        <w:rPr>
          <w:rFonts w:cs="Arial"/>
        </w:rPr>
      </w:pPr>
      <w:r w:rsidRPr="001D20FC">
        <w:rPr>
          <w:rFonts w:cs="Arial"/>
        </w:rPr>
        <w:t xml:space="preserve">Plano de </w:t>
      </w:r>
      <w:proofErr w:type="spellStart"/>
      <w:r w:rsidRPr="001D20FC">
        <w:rPr>
          <w:rFonts w:cs="Arial"/>
        </w:rPr>
        <w:t>Projeto</w:t>
      </w:r>
      <w:proofErr w:type="spellEnd"/>
    </w:p>
    <w:p w:rsidR="00CF3857" w:rsidRPr="001D20FC" w:rsidRDefault="00CF3857" w:rsidP="00CF3857">
      <w:pPr>
        <w:rPr>
          <w:rFonts w:ascii="Arial" w:hAnsi="Arial" w:cs="Arial"/>
        </w:rPr>
      </w:pPr>
    </w:p>
    <w:p w:rsidR="00617192" w:rsidRPr="001D20FC" w:rsidRDefault="00105938">
      <w:pPr>
        <w:pStyle w:val="Ttulo1"/>
        <w:rPr>
          <w:rFonts w:cs="Arial"/>
          <w:szCs w:val="24"/>
        </w:rPr>
      </w:pPr>
      <w:bookmarkStart w:id="1" w:name="_Toc447095880"/>
      <w:bookmarkStart w:id="2" w:name="_Toc456598586"/>
      <w:bookmarkStart w:id="3" w:name="_Toc456600917"/>
      <w:proofErr w:type="spellStart"/>
      <w:r w:rsidRPr="001D20FC">
        <w:rPr>
          <w:rFonts w:cs="Arial"/>
          <w:szCs w:val="24"/>
        </w:rPr>
        <w:t>Introdução</w:t>
      </w:r>
      <w:proofErr w:type="spellEnd"/>
    </w:p>
    <w:p w:rsidR="00617192" w:rsidRPr="001D20FC" w:rsidRDefault="00105938" w:rsidP="00092354">
      <w:pPr>
        <w:pStyle w:val="InfoBlue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Neste </w:t>
      </w:r>
      <w:r w:rsidR="000B27E2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documento encontram-se informações sobre a equipe de desenvolvimento, bem como suas atribuições. Também são evidenciadas a forma de desenvolvimento adotada e as metas a serem atingidas com o desenvolvimento deste projeto. Assim, este documento serve </w:t>
      </w:r>
      <w:r w:rsidR="00C16BC7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também </w:t>
      </w:r>
      <w:r w:rsidR="000B27E2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como uma</w:t>
      </w:r>
      <w:r w:rsidR="00C16BC7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ferramenta de acompanhamento do andamento do projeto.</w:t>
      </w:r>
    </w:p>
    <w:p w:rsidR="00105938" w:rsidRPr="001D20FC" w:rsidRDefault="00105938" w:rsidP="00105938">
      <w:pPr>
        <w:pStyle w:val="Corpodetexto"/>
        <w:rPr>
          <w:rFonts w:ascii="Arial" w:hAnsi="Arial" w:cs="Arial"/>
          <w:lang w:val="pt-BR"/>
        </w:rPr>
      </w:pPr>
    </w:p>
    <w:p w:rsidR="00617192" w:rsidRPr="001D20FC" w:rsidRDefault="00BB2E6F" w:rsidP="00466E89">
      <w:pPr>
        <w:pStyle w:val="Ttulo1"/>
        <w:rPr>
          <w:rFonts w:cs="Arial"/>
        </w:rPr>
      </w:pPr>
      <w:proofErr w:type="spellStart"/>
      <w:r w:rsidRPr="001D20FC">
        <w:rPr>
          <w:rFonts w:cs="Arial"/>
        </w:rPr>
        <w:t>Organização</w:t>
      </w:r>
      <w:proofErr w:type="spellEnd"/>
      <w:r w:rsidRPr="001D20FC">
        <w:rPr>
          <w:rFonts w:cs="Arial"/>
        </w:rPr>
        <w:t xml:space="preserve"> </w:t>
      </w:r>
    </w:p>
    <w:p w:rsidR="008F7D21" w:rsidRPr="001D20FC" w:rsidRDefault="008F7D21" w:rsidP="00092354">
      <w:pPr>
        <w:pStyle w:val="Ttulo1"/>
        <w:numPr>
          <w:ilvl w:val="0"/>
          <w:numId w:val="0"/>
        </w:numPr>
        <w:spacing w:before="240"/>
        <w:ind w:left="720"/>
        <w:rPr>
          <w:rFonts w:cs="Arial"/>
          <w:b w:val="0"/>
          <w:lang w:val="pt-BR"/>
        </w:rPr>
      </w:pPr>
      <w:bookmarkStart w:id="4" w:name="_Toc524312847"/>
      <w:bookmarkStart w:id="5" w:name="_Toc20734070"/>
      <w:r w:rsidRPr="001D20FC">
        <w:rPr>
          <w:rFonts w:cs="Arial"/>
          <w:b w:val="0"/>
          <w:lang w:val="pt-BR"/>
        </w:rPr>
        <w:t>Os integrantes do grupo estão divididos da seguinte forma:</w:t>
      </w:r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 xml:space="preserve">Bruno </w:t>
      </w:r>
      <w:proofErr w:type="spellStart"/>
      <w:r w:rsidRPr="001D20FC">
        <w:rPr>
          <w:rFonts w:ascii="Arial" w:hAnsi="Arial" w:cs="Arial"/>
          <w:sz w:val="24"/>
          <w:szCs w:val="24"/>
          <w:lang w:val="pt-BR"/>
        </w:rPr>
        <w:t>Pagliarini</w:t>
      </w:r>
      <w:proofErr w:type="spellEnd"/>
      <w:r w:rsidRPr="001D20FC">
        <w:rPr>
          <w:rFonts w:ascii="Arial" w:hAnsi="Arial" w:cs="Arial"/>
          <w:sz w:val="24"/>
          <w:szCs w:val="24"/>
          <w:lang w:val="pt-BR"/>
        </w:rPr>
        <w:t xml:space="preserve"> – Gerente de configuração, engenheiro de software</w:t>
      </w:r>
      <w:r w:rsidR="009C6BA8">
        <w:rPr>
          <w:rFonts w:ascii="Arial" w:hAnsi="Arial" w:cs="Arial"/>
          <w:sz w:val="24"/>
          <w:szCs w:val="24"/>
          <w:lang w:val="pt-BR"/>
        </w:rPr>
        <w:t xml:space="preserve">, engenheiro de </w:t>
      </w:r>
      <w:proofErr w:type="gramStart"/>
      <w:r w:rsidR="009C6BA8">
        <w:rPr>
          <w:rFonts w:ascii="Arial" w:hAnsi="Arial" w:cs="Arial"/>
          <w:sz w:val="24"/>
          <w:szCs w:val="24"/>
          <w:lang w:val="pt-BR"/>
        </w:rPr>
        <w:t>testes</w:t>
      </w:r>
      <w:proofErr w:type="gramEnd"/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Gabriel Pita – Analista de sistemas, engenheiro de software</w:t>
      </w:r>
      <w:r w:rsidR="009C6BA8">
        <w:rPr>
          <w:rFonts w:ascii="Arial" w:hAnsi="Arial" w:cs="Arial"/>
          <w:sz w:val="24"/>
          <w:szCs w:val="24"/>
          <w:lang w:val="pt-BR"/>
        </w:rPr>
        <w:t xml:space="preserve">, engenheiro de </w:t>
      </w:r>
      <w:proofErr w:type="gramStart"/>
      <w:r w:rsidR="009C6BA8">
        <w:rPr>
          <w:rFonts w:ascii="Arial" w:hAnsi="Arial" w:cs="Arial"/>
          <w:sz w:val="24"/>
          <w:szCs w:val="24"/>
          <w:lang w:val="pt-BR"/>
        </w:rPr>
        <w:t>testes</w:t>
      </w:r>
      <w:proofErr w:type="gramEnd"/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Guilherme Araujo – Gerente de projeto, engenheiro de software</w:t>
      </w:r>
      <w:r w:rsidR="009C6BA8">
        <w:rPr>
          <w:rFonts w:ascii="Arial" w:hAnsi="Arial" w:cs="Arial"/>
          <w:sz w:val="24"/>
          <w:szCs w:val="24"/>
          <w:lang w:val="pt-BR"/>
        </w:rPr>
        <w:t xml:space="preserve">, engenheiro de </w:t>
      </w:r>
      <w:proofErr w:type="gramStart"/>
      <w:r w:rsidR="009C6BA8">
        <w:rPr>
          <w:rFonts w:ascii="Arial" w:hAnsi="Arial" w:cs="Arial"/>
          <w:sz w:val="24"/>
          <w:szCs w:val="24"/>
          <w:lang w:val="pt-BR"/>
        </w:rPr>
        <w:t>testes</w:t>
      </w:r>
      <w:proofErr w:type="gramEnd"/>
    </w:p>
    <w:p w:rsidR="008F7D21" w:rsidRPr="001D20FC" w:rsidRDefault="008F7D21" w:rsidP="008F7D21">
      <w:pPr>
        <w:rPr>
          <w:rFonts w:ascii="Arial" w:hAnsi="Arial" w:cs="Arial"/>
          <w:lang w:val="pt-BR"/>
        </w:rPr>
      </w:pPr>
    </w:p>
    <w:p w:rsidR="00617192" w:rsidRPr="001D20FC" w:rsidRDefault="00BB2E6F" w:rsidP="00AE6F81">
      <w:pPr>
        <w:pStyle w:val="Ttulo1"/>
        <w:spacing w:before="240"/>
        <w:rPr>
          <w:rFonts w:cs="Arial"/>
          <w:lang w:val="pt-BR"/>
        </w:rPr>
      </w:pPr>
      <w:r w:rsidRPr="001D20FC">
        <w:rPr>
          <w:rFonts w:cs="Arial"/>
          <w:lang w:val="pt-BR"/>
        </w:rPr>
        <w:t xml:space="preserve">Práticas e </w:t>
      </w:r>
      <w:r w:rsidR="00360B92" w:rsidRPr="001D20FC">
        <w:rPr>
          <w:rFonts w:cs="Arial"/>
          <w:lang w:val="pt-BR"/>
        </w:rPr>
        <w:t>monitoramento</w:t>
      </w:r>
    </w:p>
    <w:p w:rsidR="00617192" w:rsidRPr="001D20FC" w:rsidRDefault="00BC5C2A" w:rsidP="00092354">
      <w:pPr>
        <w:pStyle w:val="InfoBlue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Será adotada uma metodologia de desenvolvimento iterativa, basead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>o no</w:t>
      </w: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material 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disponível </w:t>
      </w:r>
      <w:bookmarkStart w:id="6" w:name="_GoBack"/>
      <w:bookmarkEnd w:id="6"/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da disciplina Engenharia de Software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>, bem como nas aulas desta</w:t>
      </w: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  <w:r w:rsidR="00357DCD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 análise do desenvolvimento do projeto pode ser acompanhada seguindo os seguintes documentos:</w:t>
      </w:r>
    </w:p>
    <w:p w:rsidR="00357DCD" w:rsidRPr="001D20FC" w:rsidRDefault="00357DCD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Plano de Iteração – descrição e estimativa dos itens da iteração</w:t>
      </w:r>
      <w:r w:rsidR="00666001" w:rsidRPr="001D20FC">
        <w:rPr>
          <w:rFonts w:ascii="Arial" w:hAnsi="Arial" w:cs="Arial"/>
          <w:sz w:val="24"/>
          <w:szCs w:val="24"/>
          <w:lang w:val="pt-BR"/>
        </w:rPr>
        <w:t>.</w:t>
      </w:r>
    </w:p>
    <w:p w:rsidR="00666001" w:rsidRPr="001D20FC" w:rsidRDefault="00666001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Relatório de Riscos – contém os riscos que podem ocorrer no desenvolvimento do projeto.</w:t>
      </w:r>
    </w:p>
    <w:p w:rsidR="00666001" w:rsidRPr="001D20FC" w:rsidRDefault="00666001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Relatório de Requisitos – serve como base para a implementação.</w:t>
      </w:r>
    </w:p>
    <w:p w:rsidR="00357DCD" w:rsidRDefault="00357DCD" w:rsidP="00357DCD">
      <w:pPr>
        <w:pStyle w:val="Corpodetexto"/>
        <w:rPr>
          <w:rFonts w:ascii="Arial" w:hAnsi="Arial" w:cs="Arial"/>
          <w:lang w:val="pt-BR"/>
        </w:rPr>
      </w:pPr>
    </w:p>
    <w:p w:rsidR="0022093A" w:rsidRDefault="0022093A" w:rsidP="00357DCD">
      <w:pPr>
        <w:pStyle w:val="Corpodetexto"/>
        <w:rPr>
          <w:rFonts w:ascii="Arial" w:hAnsi="Arial" w:cs="Arial"/>
          <w:lang w:val="pt-BR"/>
        </w:rPr>
      </w:pPr>
    </w:p>
    <w:p w:rsidR="0022093A" w:rsidRDefault="0022093A" w:rsidP="00357DCD">
      <w:pPr>
        <w:pStyle w:val="Corpodetexto"/>
        <w:rPr>
          <w:rFonts w:ascii="Arial" w:hAnsi="Arial" w:cs="Arial"/>
          <w:lang w:val="pt-BR"/>
        </w:rPr>
      </w:pPr>
    </w:p>
    <w:p w:rsidR="0022093A" w:rsidRDefault="0022093A" w:rsidP="00357DCD">
      <w:pPr>
        <w:pStyle w:val="Corpodetexto"/>
        <w:rPr>
          <w:rFonts w:ascii="Arial" w:hAnsi="Arial" w:cs="Arial"/>
          <w:lang w:val="pt-BR"/>
        </w:rPr>
      </w:pPr>
    </w:p>
    <w:p w:rsidR="0022093A" w:rsidRDefault="0022093A" w:rsidP="00357DCD">
      <w:pPr>
        <w:pStyle w:val="Corpodetexto"/>
        <w:rPr>
          <w:rFonts w:ascii="Arial" w:hAnsi="Arial" w:cs="Arial"/>
          <w:lang w:val="pt-BR"/>
        </w:rPr>
      </w:pPr>
    </w:p>
    <w:p w:rsidR="0022093A" w:rsidRPr="001D20FC" w:rsidRDefault="0022093A" w:rsidP="00357DCD">
      <w:pPr>
        <w:pStyle w:val="Corpodetexto"/>
        <w:rPr>
          <w:rFonts w:ascii="Arial" w:hAnsi="Arial" w:cs="Arial"/>
          <w:lang w:val="pt-BR"/>
        </w:rPr>
      </w:pPr>
    </w:p>
    <w:bookmarkEnd w:id="4"/>
    <w:bookmarkEnd w:id="5"/>
    <w:p w:rsidR="001D20FC" w:rsidRPr="000360CD" w:rsidRDefault="00193A63" w:rsidP="001D20FC">
      <w:pPr>
        <w:pStyle w:val="Ttulo1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>Objetivos</w:t>
      </w:r>
      <w:r w:rsidR="00BB2E6F" w:rsidRPr="001D20FC">
        <w:rPr>
          <w:rFonts w:cs="Arial"/>
          <w:lang w:val="pt-BR"/>
        </w:rPr>
        <w:t xml:space="preserve"> do projeto</w:t>
      </w:r>
    </w:p>
    <w:p w:rsidR="001D20FC" w:rsidRPr="001D20FC" w:rsidRDefault="001D20FC" w:rsidP="00092354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Segue abaixo os objetivos macros e os marcos do projeto, divididos entre cada iteração:</w:t>
      </w:r>
    </w:p>
    <w:bookmarkEnd w:id="1"/>
    <w:bookmarkEnd w:id="2"/>
    <w:bookmarkEnd w:id="3"/>
    <w:p w:rsidR="00B42205" w:rsidRPr="001D20FC" w:rsidRDefault="00B42205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155"/>
        <w:gridCol w:w="5518"/>
        <w:gridCol w:w="2687"/>
      </w:tblGrid>
      <w:tr w:rsidR="001D20FC" w:rsidRPr="001D20FC" w:rsidTr="002E7016">
        <w:tc>
          <w:tcPr>
            <w:tcW w:w="115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Iteração</w:t>
            </w:r>
            <w:proofErr w:type="spellEnd"/>
          </w:p>
        </w:tc>
        <w:tc>
          <w:tcPr>
            <w:tcW w:w="5518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5B0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Objetivos</w:t>
            </w:r>
            <w:proofErr w:type="spellEnd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 xml:space="preserve"> </w:t>
            </w:r>
          </w:p>
        </w:tc>
        <w:tc>
          <w:tcPr>
            <w:tcW w:w="268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2E701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  <w:lang w:val="pt-BR"/>
              </w:rPr>
              <w:t xml:space="preserve">Estimativa de </w:t>
            </w:r>
            <w:r w:rsidR="002E7016">
              <w:rPr>
                <w:rFonts w:ascii="Arial" w:hAnsi="Arial" w:cs="Arial"/>
                <w:b/>
                <w:sz w:val="24"/>
                <w:szCs w:val="24"/>
                <w:shd w:val="clear" w:color="auto" w:fill="E6E6E6"/>
                <w:lang w:val="pt-BR"/>
              </w:rPr>
              <w:t>tempo</w:t>
            </w:r>
          </w:p>
        </w:tc>
      </w:tr>
      <w:tr w:rsidR="001D20FC" w:rsidRPr="001D20FC" w:rsidTr="002E7016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Levantamento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proofErr w:type="spellEnd"/>
          </w:p>
          <w:p w:rsidR="001D20FC" w:rsidRPr="005B026B" w:rsidRDefault="001D20FC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Definição </w:t>
            </w:r>
            <w:r w:rsidR="005B026B"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do escopo do </w:t>
            </w:r>
            <w:r w:rsidR="005B026B">
              <w:rPr>
                <w:rFonts w:ascii="Arial" w:hAnsi="Arial" w:cs="Arial"/>
                <w:sz w:val="24"/>
                <w:szCs w:val="24"/>
                <w:lang w:val="pt-BR"/>
              </w:rPr>
              <w:t>p</w:t>
            </w:r>
            <w:r w:rsidR="005B026B" w:rsidRPr="005B026B">
              <w:rPr>
                <w:rFonts w:ascii="Arial" w:hAnsi="Arial" w:cs="Arial"/>
                <w:sz w:val="24"/>
                <w:szCs w:val="24"/>
                <w:lang w:val="pt-BR"/>
              </w:rPr>
              <w:t>rojeto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Criação do documento de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r</w:t>
            </w: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>equisitos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>Criação do manual de casos de uso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>Criação do banco de dados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spellEnd"/>
          </w:p>
          <w:p w:rsidR="001D20FC" w:rsidRPr="005B026B" w:rsidRDefault="001D20FC" w:rsidP="005B026B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Verificação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validação</w:t>
            </w:r>
            <w:proofErr w:type="spellEnd"/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5B026B" w:rsidP="006A0E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D20FC" w:rsidRPr="001D20FC" w:rsidRDefault="005B026B" w:rsidP="00286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86F27">
              <w:rPr>
                <w:rFonts w:ascii="Arial" w:hAnsi="Arial" w:cs="Arial"/>
                <w:sz w:val="24"/>
                <w:szCs w:val="24"/>
              </w:rPr>
              <w:t>2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/0</w:t>
            </w:r>
            <w:r w:rsidR="002E7016">
              <w:rPr>
                <w:rFonts w:ascii="Arial" w:hAnsi="Arial" w:cs="Arial"/>
                <w:sz w:val="24"/>
                <w:szCs w:val="24"/>
              </w:rPr>
              <w:t>6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20FC" w:rsidRPr="001D20FC" w:rsidTr="002E7016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Objetivos</w:t>
            </w:r>
            <w:proofErr w:type="spellEnd"/>
          </w:p>
          <w:p w:rsidR="001D20FC" w:rsidRPr="002E7016" w:rsidRDefault="002E7016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Levantar requisitos para parte WEB</w:t>
            </w:r>
          </w:p>
          <w:p w:rsidR="001D20FC" w:rsidRPr="002E7016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Criação de casos de uso</w:t>
            </w:r>
            <w:r w:rsidR="002E7016" w:rsidRPr="002E7016">
              <w:rPr>
                <w:rFonts w:ascii="Arial" w:hAnsi="Arial" w:cs="Arial"/>
                <w:sz w:val="24"/>
                <w:szCs w:val="24"/>
                <w:lang w:val="pt-BR"/>
              </w:rPr>
              <w:t xml:space="preserve"> para parte WEB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Arquitetura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Modelagem</w:t>
            </w:r>
            <w:proofErr w:type="spellEnd"/>
          </w:p>
          <w:p w:rsid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spellEnd"/>
            <w:r w:rsidR="002E70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7016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="002E7016">
              <w:rPr>
                <w:rFonts w:ascii="Arial" w:hAnsi="Arial" w:cs="Arial"/>
                <w:sz w:val="24"/>
                <w:szCs w:val="24"/>
              </w:rPr>
              <w:t xml:space="preserve"> parte WEB</w:t>
            </w:r>
          </w:p>
          <w:p w:rsidR="002E7016" w:rsidRPr="002E7016" w:rsidRDefault="002E7016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Implementação de melhorias da parte desktop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Verificação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validação</w:t>
            </w:r>
            <w:proofErr w:type="spellEnd"/>
          </w:p>
          <w:p w:rsidR="001D20FC" w:rsidRPr="002E7016" w:rsidRDefault="001D20FC" w:rsidP="002E7016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0</w:t>
            </w:r>
            <w:r w:rsidR="002E7016">
              <w:rPr>
                <w:rFonts w:ascii="Arial" w:hAnsi="Arial" w:cs="Arial"/>
                <w:sz w:val="24"/>
                <w:szCs w:val="24"/>
              </w:rPr>
              <w:t>5</w:t>
            </w:r>
            <w:r w:rsidRPr="001D20FC">
              <w:rPr>
                <w:rFonts w:ascii="Arial" w:hAnsi="Arial" w:cs="Arial"/>
                <w:sz w:val="24"/>
                <w:szCs w:val="24"/>
              </w:rPr>
              <w:t>/0</w:t>
            </w:r>
            <w:r w:rsidR="002E7016">
              <w:rPr>
                <w:rFonts w:ascii="Arial" w:hAnsi="Arial" w:cs="Arial"/>
                <w:sz w:val="24"/>
                <w:szCs w:val="24"/>
              </w:rPr>
              <w:t>6</w:t>
            </w:r>
            <w:r w:rsidRPr="001D20FC">
              <w:rPr>
                <w:rFonts w:ascii="Arial" w:hAnsi="Arial" w:cs="Arial"/>
                <w:sz w:val="24"/>
                <w:szCs w:val="24"/>
              </w:rPr>
              <w:t>/201</w:t>
            </w:r>
            <w:r w:rsidR="002E7016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1D20FC" w:rsidRPr="001D20FC" w:rsidRDefault="009C6BA8" w:rsidP="002E7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</w:t>
            </w:r>
            <w:r w:rsidR="002E7016">
              <w:rPr>
                <w:rFonts w:ascii="Arial" w:hAnsi="Arial" w:cs="Arial"/>
                <w:sz w:val="24"/>
                <w:szCs w:val="24"/>
              </w:rPr>
              <w:t>07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/201</w:t>
            </w:r>
            <w:r w:rsidR="002E70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D20FC" w:rsidRPr="001D20FC" w:rsidRDefault="001D20FC">
      <w:pPr>
        <w:rPr>
          <w:rFonts w:ascii="Arial" w:hAnsi="Arial" w:cs="Arial"/>
        </w:rPr>
      </w:pPr>
    </w:p>
    <w:p w:rsidR="00B42205" w:rsidRPr="000360CD" w:rsidRDefault="00BB2E6F" w:rsidP="000360CD">
      <w:pPr>
        <w:pStyle w:val="Ttulo1"/>
        <w:rPr>
          <w:rFonts w:cs="Arial"/>
        </w:rPr>
      </w:pPr>
      <w:proofErr w:type="spellStart"/>
      <w:r w:rsidRPr="001D20FC">
        <w:rPr>
          <w:rFonts w:cs="Arial"/>
        </w:rPr>
        <w:t>Lições</w:t>
      </w:r>
      <w:proofErr w:type="spellEnd"/>
      <w:r w:rsidRPr="001D20FC">
        <w:rPr>
          <w:rFonts w:cs="Arial"/>
        </w:rPr>
        <w:t xml:space="preserve"> </w:t>
      </w:r>
      <w:proofErr w:type="spellStart"/>
      <w:r w:rsidRPr="001D20FC">
        <w:rPr>
          <w:rFonts w:cs="Arial"/>
        </w:rPr>
        <w:t>aprendidas</w:t>
      </w:r>
      <w:proofErr w:type="spellEnd"/>
    </w:p>
    <w:p w:rsidR="000360CD" w:rsidRDefault="00F07982" w:rsidP="00092354">
      <w:pPr>
        <w:pStyle w:val="Corpodetex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- </w:t>
      </w:r>
      <w:r w:rsidR="000360CD" w:rsidRPr="000360CD">
        <w:rPr>
          <w:rFonts w:ascii="Arial" w:hAnsi="Arial" w:cs="Arial"/>
          <w:color w:val="000000" w:themeColor="text1"/>
          <w:sz w:val="24"/>
          <w:szCs w:val="24"/>
          <w:lang w:val="pt-BR"/>
        </w:rPr>
        <w:t>Procurar antecipar o máximo possível o levantamento de requisit</w:t>
      </w:r>
      <w:r w:rsidR="000360CD">
        <w:rPr>
          <w:rFonts w:ascii="Arial" w:hAnsi="Arial" w:cs="Arial"/>
          <w:color w:val="000000" w:themeColor="text1"/>
          <w:sz w:val="24"/>
          <w:szCs w:val="24"/>
          <w:lang w:val="pt-BR"/>
        </w:rPr>
        <w:t>o</w:t>
      </w:r>
      <w:r w:rsidR="000360CD" w:rsidRPr="000360CD">
        <w:rPr>
          <w:rFonts w:ascii="Arial" w:hAnsi="Arial" w:cs="Arial"/>
          <w:color w:val="000000" w:themeColor="text1"/>
          <w:sz w:val="24"/>
          <w:szCs w:val="24"/>
          <w:lang w:val="pt-BR"/>
        </w:rPr>
        <w:t>s, pois este poder</w:t>
      </w:r>
      <w:r w:rsidR="000360CD">
        <w:rPr>
          <w:rFonts w:ascii="Arial" w:hAnsi="Arial" w:cs="Arial"/>
          <w:color w:val="000000" w:themeColor="text1"/>
          <w:sz w:val="24"/>
          <w:szCs w:val="24"/>
          <w:lang w:val="pt-BR"/>
        </w:rPr>
        <w:t>á ocasionar um atraso significativo na elaboração do produto final.</w:t>
      </w:r>
    </w:p>
    <w:p w:rsidR="00F07982" w:rsidRPr="000360CD" w:rsidRDefault="00F07982" w:rsidP="00092354">
      <w:pPr>
        <w:pStyle w:val="Corpodetex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- A divisão correta das tarefas, de acordo com as características de cada integrante, ajuda significavelmente na conclusão de um projeto no tempo pré-determinado.</w:t>
      </w:r>
    </w:p>
    <w:sectPr w:rsidR="00F07982" w:rsidRPr="000360CD" w:rsidSect="00297BA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71D" w:rsidRDefault="007D771D">
      <w:r>
        <w:separator/>
      </w:r>
    </w:p>
  </w:endnote>
  <w:endnote w:type="continuationSeparator" w:id="0">
    <w:p w:rsidR="007D771D" w:rsidRDefault="007D7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ind w:right="360"/>
          </w:pPr>
          <w:r>
            <w:t xml:space="preserve">Favor </w:t>
          </w:r>
          <w:proofErr w:type="spellStart"/>
          <w:r>
            <w:t>não</w:t>
          </w:r>
          <w:proofErr w:type="spellEnd"/>
          <w:r>
            <w:t xml:space="preserve"> </w:t>
          </w:r>
          <w:proofErr w:type="spellStart"/>
          <w:r>
            <w:t>reproduzir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jc w:val="center"/>
          </w:pPr>
          <w:r>
            <w:t>Parking-smart</w:t>
          </w:r>
          <w:r w:rsidR="005E00C1">
            <w:t xml:space="preserve">, </w:t>
          </w:r>
          <w:r w:rsidR="005C369A">
            <w:fldChar w:fldCharType="begin"/>
          </w:r>
          <w:r w:rsidR="00271250">
            <w:instrText xml:space="preserve"> DATE \@ "yyyy" </w:instrText>
          </w:r>
          <w:r w:rsidR="005C369A">
            <w:fldChar w:fldCharType="separate"/>
          </w:r>
          <w:r w:rsidR="00B73C46">
            <w:rPr>
              <w:noProof/>
            </w:rPr>
            <w:t>2014</w:t>
          </w:r>
          <w:r w:rsidR="005C369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5C369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C369A">
            <w:rPr>
              <w:rStyle w:val="Nmerodepgina"/>
            </w:rPr>
            <w:fldChar w:fldCharType="separate"/>
          </w:r>
          <w:r w:rsidR="0022093A">
            <w:rPr>
              <w:rStyle w:val="Nmerodepgina"/>
              <w:noProof/>
            </w:rPr>
            <w:t>4</w:t>
          </w:r>
          <w:r w:rsidR="005C369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22093A" w:rsidRPr="0022093A">
              <w:rPr>
                <w:rStyle w:val="Nmerodepgina"/>
                <w:noProof/>
              </w:rPr>
              <w:t>4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71D" w:rsidRDefault="007D771D">
      <w:r>
        <w:separator/>
      </w:r>
    </w:p>
  </w:footnote>
  <w:footnote w:type="continuationSeparator" w:id="0">
    <w:p w:rsidR="007D771D" w:rsidRDefault="007D77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 w:rsidRPr="00B73C46">
      <w:tc>
        <w:tcPr>
          <w:tcW w:w="6379" w:type="dxa"/>
        </w:tcPr>
        <w:p w:rsidR="005E00C1" w:rsidRPr="00037D1D" w:rsidRDefault="00037D1D" w:rsidP="00037D1D">
          <w:pPr>
            <w:pStyle w:val="Ttulo"/>
            <w:jc w:val="left"/>
            <w:rPr>
              <w:b w:val="0"/>
              <w:sz w:val="20"/>
              <w:lang w:val="pt-BR"/>
            </w:rPr>
          </w:pPr>
          <w:r w:rsidRPr="00037D1D">
            <w:rPr>
              <w:b w:val="0"/>
              <w:sz w:val="20"/>
              <w:lang w:val="pt-BR"/>
            </w:rPr>
            <w:t>Sistema de Gerenciamento do Estacionamento da UFBA</w:t>
          </w:r>
        </w:p>
      </w:tc>
      <w:tc>
        <w:tcPr>
          <w:tcW w:w="3179" w:type="dxa"/>
        </w:tcPr>
        <w:p w:rsidR="005E00C1" w:rsidRPr="00037D1D" w:rsidRDefault="005E00C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37D1D">
            <w:rPr>
              <w:lang w:val="pt-BR"/>
            </w:rPr>
            <w:t xml:space="preserve"> </w:t>
          </w:r>
        </w:p>
      </w:tc>
    </w:tr>
    <w:tr w:rsidR="005E00C1">
      <w:tc>
        <w:tcPr>
          <w:tcW w:w="6379" w:type="dxa"/>
        </w:tcPr>
        <w:p w:rsidR="005E00C1" w:rsidRDefault="00037D1D">
          <w:r>
            <w:t xml:space="preserve">Plano de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</w:tcPr>
        <w:p w:rsidR="005E00C1" w:rsidRDefault="005E00C1" w:rsidP="00037D1D">
          <w:r>
            <w:t xml:space="preserve">  Date: </w:t>
          </w:r>
          <w:r w:rsidR="00037D1D">
            <w:t>21/05/2014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E55E6F"/>
    <w:multiLevelType w:val="multilevel"/>
    <w:tmpl w:val="28F805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87A4F5D"/>
    <w:multiLevelType w:val="multilevel"/>
    <w:tmpl w:val="F402A8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8961EA8"/>
    <w:multiLevelType w:val="multilevel"/>
    <w:tmpl w:val="A9FA8CA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6B725D"/>
    <w:multiLevelType w:val="multilevel"/>
    <w:tmpl w:val="4604805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3DEE029B"/>
    <w:multiLevelType w:val="hybridMultilevel"/>
    <w:tmpl w:val="6AC2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87837"/>
    <w:multiLevelType w:val="multilevel"/>
    <w:tmpl w:val="31BECDE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BE53B6"/>
    <w:multiLevelType w:val="multilevel"/>
    <w:tmpl w:val="4C8C06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5FA87E75"/>
    <w:multiLevelType w:val="hybridMultilevel"/>
    <w:tmpl w:val="4C863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4083909"/>
    <w:multiLevelType w:val="multilevel"/>
    <w:tmpl w:val="84703F4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19"/>
  </w:num>
  <w:num w:numId="8">
    <w:abstractNumId w:val="15"/>
  </w:num>
  <w:num w:numId="9">
    <w:abstractNumId w:val="18"/>
  </w:num>
  <w:num w:numId="10">
    <w:abstractNumId w:val="4"/>
  </w:num>
  <w:num w:numId="11">
    <w:abstractNumId w:val="16"/>
  </w:num>
  <w:num w:numId="12">
    <w:abstractNumId w:val="13"/>
  </w:num>
  <w:num w:numId="13">
    <w:abstractNumId w:val="10"/>
  </w:num>
  <w:num w:numId="14">
    <w:abstractNumId w:val="14"/>
  </w:num>
  <w:num w:numId="15">
    <w:abstractNumId w:val="2"/>
  </w:num>
  <w:num w:numId="16">
    <w:abstractNumId w:val="11"/>
  </w:num>
  <w:num w:numId="17">
    <w:abstractNumId w:val="9"/>
  </w:num>
  <w:num w:numId="18">
    <w:abstractNumId w:val="3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17D"/>
    <w:rsid w:val="00002CF5"/>
    <w:rsid w:val="00005C2D"/>
    <w:rsid w:val="000360CD"/>
    <w:rsid w:val="00036D16"/>
    <w:rsid w:val="00037D1D"/>
    <w:rsid w:val="00092354"/>
    <w:rsid w:val="000B27E2"/>
    <w:rsid w:val="00105938"/>
    <w:rsid w:val="00167C3E"/>
    <w:rsid w:val="00193A63"/>
    <w:rsid w:val="001C0208"/>
    <w:rsid w:val="001C105F"/>
    <w:rsid w:val="001C4707"/>
    <w:rsid w:val="001D20FC"/>
    <w:rsid w:val="0022093A"/>
    <w:rsid w:val="00271250"/>
    <w:rsid w:val="00286F27"/>
    <w:rsid w:val="0028752B"/>
    <w:rsid w:val="00297BAC"/>
    <w:rsid w:val="002E7016"/>
    <w:rsid w:val="00310D8F"/>
    <w:rsid w:val="00357DCD"/>
    <w:rsid w:val="00360B92"/>
    <w:rsid w:val="003F4175"/>
    <w:rsid w:val="004217B3"/>
    <w:rsid w:val="00450935"/>
    <w:rsid w:val="00466E89"/>
    <w:rsid w:val="00554AB1"/>
    <w:rsid w:val="0055543C"/>
    <w:rsid w:val="005B026B"/>
    <w:rsid w:val="005C369A"/>
    <w:rsid w:val="005E00C1"/>
    <w:rsid w:val="00616D42"/>
    <w:rsid w:val="00617192"/>
    <w:rsid w:val="00625FE9"/>
    <w:rsid w:val="00636DB4"/>
    <w:rsid w:val="00656AB2"/>
    <w:rsid w:val="00666001"/>
    <w:rsid w:val="00683F00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D771D"/>
    <w:rsid w:val="007E41EA"/>
    <w:rsid w:val="007E6D18"/>
    <w:rsid w:val="00817670"/>
    <w:rsid w:val="00820D6D"/>
    <w:rsid w:val="008273B6"/>
    <w:rsid w:val="00845253"/>
    <w:rsid w:val="00856056"/>
    <w:rsid w:val="00880534"/>
    <w:rsid w:val="008A30CB"/>
    <w:rsid w:val="008F7D21"/>
    <w:rsid w:val="00910B95"/>
    <w:rsid w:val="00917BB3"/>
    <w:rsid w:val="00953F35"/>
    <w:rsid w:val="00974F01"/>
    <w:rsid w:val="00977BDD"/>
    <w:rsid w:val="00985541"/>
    <w:rsid w:val="00995672"/>
    <w:rsid w:val="009C6BA8"/>
    <w:rsid w:val="009F1F07"/>
    <w:rsid w:val="00A231CF"/>
    <w:rsid w:val="00A73CB7"/>
    <w:rsid w:val="00AB18F3"/>
    <w:rsid w:val="00AE6F81"/>
    <w:rsid w:val="00AF0526"/>
    <w:rsid w:val="00B3080C"/>
    <w:rsid w:val="00B42205"/>
    <w:rsid w:val="00B73C46"/>
    <w:rsid w:val="00BB2E6F"/>
    <w:rsid w:val="00BC5C2A"/>
    <w:rsid w:val="00BD6BB0"/>
    <w:rsid w:val="00C16BC7"/>
    <w:rsid w:val="00C70779"/>
    <w:rsid w:val="00C909E9"/>
    <w:rsid w:val="00CE5612"/>
    <w:rsid w:val="00CE7DB8"/>
    <w:rsid w:val="00CF3857"/>
    <w:rsid w:val="00D05E66"/>
    <w:rsid w:val="00D105E7"/>
    <w:rsid w:val="00D17CD2"/>
    <w:rsid w:val="00DE0ACE"/>
    <w:rsid w:val="00E10E75"/>
    <w:rsid w:val="00E65F3F"/>
    <w:rsid w:val="00E8677D"/>
    <w:rsid w:val="00E86A51"/>
    <w:rsid w:val="00EF0522"/>
    <w:rsid w:val="00F07982"/>
    <w:rsid w:val="00F1317D"/>
    <w:rsid w:val="00F131DA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A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7BAC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7BA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7BA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7BA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7BA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7BA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7BA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7BA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7BA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297BAC"/>
    <w:pPr>
      <w:ind w:left="900" w:hanging="900"/>
    </w:pPr>
  </w:style>
  <w:style w:type="paragraph" w:styleId="Sumrio1">
    <w:name w:val="toc 1"/>
    <w:basedOn w:val="Normal"/>
    <w:next w:val="Normal"/>
    <w:semiHidden/>
    <w:rsid w:val="00297BAC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7BAC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7BAC"/>
    <w:pPr>
      <w:ind w:left="400"/>
    </w:pPr>
    <w:rPr>
      <w:szCs w:val="24"/>
    </w:rPr>
  </w:style>
  <w:style w:type="paragraph" w:styleId="Cabealho">
    <w:name w:val="header"/>
    <w:basedOn w:val="Normal"/>
    <w:rsid w:val="00297B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297BA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97BAC"/>
  </w:style>
  <w:style w:type="paragraph" w:customStyle="1" w:styleId="Tabletext">
    <w:name w:val="Tabletext"/>
    <w:basedOn w:val="Normal"/>
    <w:rsid w:val="00297BAC"/>
    <w:pPr>
      <w:keepLines/>
      <w:spacing w:after="120"/>
    </w:pPr>
  </w:style>
  <w:style w:type="paragraph" w:styleId="Corpodetexto">
    <w:name w:val="Body Text"/>
    <w:basedOn w:val="Normal"/>
    <w:rsid w:val="00297BAC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7BAC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7BAC"/>
    <w:pPr>
      <w:ind w:left="720" w:hanging="432"/>
    </w:pPr>
  </w:style>
  <w:style w:type="paragraph" w:customStyle="1" w:styleId="Bullet2">
    <w:name w:val="Bullet2"/>
    <w:basedOn w:val="Normal"/>
    <w:rsid w:val="00297BA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7BAC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97BA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7BA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7BA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7BA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7BA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7BA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7BAC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7BAC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7BAC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7BAC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7BAC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7BAC"/>
    <w:pPr>
      <w:ind w:left="1600"/>
    </w:pPr>
    <w:rPr>
      <w:szCs w:val="24"/>
    </w:rPr>
  </w:style>
  <w:style w:type="paragraph" w:styleId="Corpodetexto2">
    <w:name w:val="Body Text 2"/>
    <w:basedOn w:val="Normal"/>
    <w:rsid w:val="00297BAC"/>
    <w:rPr>
      <w:i/>
      <w:color w:val="0000FF"/>
    </w:rPr>
  </w:style>
  <w:style w:type="paragraph" w:styleId="Recuodecorpodetexto">
    <w:name w:val="Body Text Indent"/>
    <w:basedOn w:val="Normal"/>
    <w:rsid w:val="00297BA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7BA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7BAC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297BAC"/>
    <w:rPr>
      <w:color w:val="0000FF"/>
      <w:u w:val="single"/>
    </w:rPr>
  </w:style>
  <w:style w:type="paragraph" w:styleId="NormalWeb">
    <w:name w:val="Normal (Web)"/>
    <w:basedOn w:val="Normal"/>
    <w:rsid w:val="00297BA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297BAC"/>
    <w:rPr>
      <w:b/>
      <w:bCs/>
    </w:rPr>
  </w:style>
  <w:style w:type="paragraph" w:customStyle="1" w:styleId="infoblue0">
    <w:name w:val="infoblue"/>
    <w:basedOn w:val="Normal"/>
    <w:rsid w:val="00297BAC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297BAC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297BAC"/>
    <w:rPr>
      <w:sz w:val="16"/>
      <w:szCs w:val="16"/>
    </w:rPr>
  </w:style>
  <w:style w:type="paragraph" w:styleId="Textodecomentrio">
    <w:name w:val="annotation text"/>
    <w:basedOn w:val="Normal"/>
    <w:semiHidden/>
    <w:rsid w:val="00297BAC"/>
    <w:pPr>
      <w:widowControl/>
      <w:spacing w:line="240" w:lineRule="auto"/>
    </w:pPr>
  </w:style>
  <w:style w:type="paragraph" w:styleId="Textodebalo">
    <w:name w:val="Balloon Text"/>
    <w:basedOn w:val="Normal"/>
    <w:semiHidden/>
    <w:rsid w:val="00297BAC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7BAC"/>
  </w:style>
  <w:style w:type="character" w:customStyle="1" w:styleId="spelle">
    <w:name w:val="spelle"/>
    <w:basedOn w:val="Fontepargpadro"/>
    <w:rsid w:val="00297BAC"/>
  </w:style>
  <w:style w:type="paragraph" w:styleId="Assuntodocomentrio">
    <w:name w:val="annotation subject"/>
    <w:basedOn w:val="Textodecomentrio"/>
    <w:next w:val="Textodecomentrio"/>
    <w:semiHidden/>
    <w:rsid w:val="00297BAC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F7D21"/>
    <w:pPr>
      <w:ind w:left="720"/>
      <w:contextualSpacing/>
    </w:pPr>
  </w:style>
  <w:style w:type="paragraph" w:customStyle="1" w:styleId="EstilotitulocapaPrimeiralinha0">
    <w:name w:val="Estilo titulo_capa + Primeira linha:  0&quot;"/>
    <w:basedOn w:val="Normal"/>
    <w:rsid w:val="00820D6D"/>
    <w:pPr>
      <w:widowControl/>
      <w:spacing w:line="240" w:lineRule="auto"/>
      <w:jc w:val="center"/>
    </w:pPr>
    <w:rPr>
      <w:rFonts w:ascii="Verdana" w:hAnsi="Verdana"/>
      <w:b/>
      <w:bCs/>
      <w:noProof/>
      <w:sz w:val="28"/>
      <w:lang w:val="pt-BR" w:eastAsia="pt-BR"/>
    </w:rPr>
  </w:style>
  <w:style w:type="paragraph" w:customStyle="1" w:styleId="EstilotitulocapaprojetoPrimeiralinha0">
    <w:name w:val="Estilo titulo_capa_projeto + Primeira linha:  0&quot;"/>
    <w:basedOn w:val="Normal"/>
    <w:rsid w:val="00820D6D"/>
    <w:pPr>
      <w:widowControl/>
      <w:spacing w:before="60" w:after="60" w:line="240" w:lineRule="auto"/>
      <w:jc w:val="center"/>
    </w:pPr>
    <w:rPr>
      <w:rFonts w:ascii="Verdana" w:hAnsi="Verdana"/>
      <w:color w:val="000000"/>
      <w:sz w:val="24"/>
      <w:lang w:val="pt-BR" w:eastAsia="pt-BR"/>
    </w:rPr>
  </w:style>
  <w:style w:type="paragraph" w:customStyle="1" w:styleId="EstiloCentralizado">
    <w:name w:val="Estilo Centralizado"/>
    <w:basedOn w:val="Normal"/>
    <w:rsid w:val="00820D6D"/>
    <w:pPr>
      <w:widowControl/>
      <w:spacing w:before="120" w:after="120" w:line="240" w:lineRule="auto"/>
      <w:jc w:val="center"/>
    </w:pPr>
    <w:rPr>
      <w:sz w:val="22"/>
      <w:lang w:val="pt-BR" w:eastAsia="pt-BR"/>
    </w:rPr>
  </w:style>
  <w:style w:type="character" w:customStyle="1" w:styleId="RodapChar">
    <w:name w:val="Rodapé Char"/>
    <w:basedOn w:val="Fontepargpadro"/>
    <w:link w:val="Rodap"/>
    <w:rsid w:val="00B73C46"/>
    <w:rPr>
      <w:lang w:val="en-US" w:eastAsia="en-US"/>
    </w:rPr>
  </w:style>
  <w:style w:type="paragraph" w:customStyle="1" w:styleId="Standard">
    <w:name w:val="Standard"/>
    <w:rsid w:val="00B73C46"/>
    <w:pPr>
      <w:suppressAutoHyphens/>
      <w:autoSpaceDN w:val="0"/>
      <w:spacing w:before="60" w:after="60"/>
      <w:jc w:val="both"/>
    </w:pPr>
    <w:rPr>
      <w:rFonts w:ascii="Times" w:hAnsi="Times"/>
      <w:kern w:val="3"/>
      <w:sz w:val="22"/>
    </w:rPr>
  </w:style>
  <w:style w:type="paragraph" w:customStyle="1" w:styleId="PSCTabelaCabecalho">
    <w:name w:val="PSC_Tabela_Cabecalho"/>
    <w:basedOn w:val="Standard"/>
    <w:rsid w:val="00B73C46"/>
    <w:pPr>
      <w:jc w:val="left"/>
    </w:pPr>
    <w:rPr>
      <w:rFonts w:ascii="Verdana" w:hAnsi="Verdana"/>
      <w:b/>
      <w:sz w:val="20"/>
    </w:rPr>
  </w:style>
  <w:style w:type="paragraph" w:customStyle="1" w:styleId="PSC-TituloCentral">
    <w:name w:val="PSC - Titulo Central"/>
    <w:basedOn w:val="Normal"/>
    <w:autoRedefine/>
    <w:rsid w:val="00B73C46"/>
    <w:pPr>
      <w:pageBreakBefore/>
      <w:widowControl/>
      <w:autoSpaceDN w:val="0"/>
      <w:spacing w:before="360" w:after="360" w:line="240" w:lineRule="auto"/>
      <w:jc w:val="center"/>
    </w:pPr>
    <w:rPr>
      <w:rFonts w:ascii="Times" w:hAnsi="Times"/>
      <w:b/>
      <w:caps/>
      <w:sz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</Template>
  <TotalTime>96</TotalTime>
  <Pages>4</Pages>
  <Words>417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Guilherme</dc:creator>
  <cp:lastModifiedBy>Guilherme</cp:lastModifiedBy>
  <cp:revision>27</cp:revision>
  <cp:lastPrinted>2014-06-01T04:45:00Z</cp:lastPrinted>
  <dcterms:created xsi:type="dcterms:W3CDTF">2014-06-01T04:43:00Z</dcterms:created>
  <dcterms:modified xsi:type="dcterms:W3CDTF">2014-07-27T21:47:00Z</dcterms:modified>
</cp:coreProperties>
</file>