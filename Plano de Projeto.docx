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Default="00820D6D" w:rsidP="00820D6D">
      <w:pPr>
        <w:pStyle w:val="Ttulo"/>
        <w:rPr>
          <w:rFonts w:cs="Arial"/>
          <w:lang w:val="pt-BR"/>
        </w:rPr>
      </w:pPr>
    </w:p>
    <w:p w:rsidR="00820D6D" w:rsidRDefault="00820D6D" w:rsidP="00820D6D">
      <w:pPr>
        <w:jc w:val="center"/>
      </w:pPr>
    </w:p>
    <w:p w:rsidR="00820D6D" w:rsidRDefault="00820D6D" w:rsidP="00820D6D">
      <w:bookmarkStart w:id="0" w:name="_Ref18232369"/>
      <w:bookmarkEnd w:id="0"/>
    </w:p>
    <w:p w:rsidR="00820D6D" w:rsidRDefault="00820D6D" w:rsidP="00820D6D"/>
    <w:p w:rsidR="00820D6D" w:rsidRDefault="00820D6D" w:rsidP="00820D6D"/>
    <w:p w:rsidR="00820D6D" w:rsidRDefault="00820D6D" w:rsidP="00820D6D"/>
    <w:p w:rsidR="00820D6D" w:rsidRDefault="00820D6D" w:rsidP="00820D6D">
      <w:pPr>
        <w:pStyle w:val="EstilotitulocapaPrimeiralinha0"/>
      </w:pPr>
    </w:p>
    <w:p w:rsidR="00820D6D" w:rsidRDefault="00820D6D" w:rsidP="00820D6D">
      <w:pPr>
        <w:pStyle w:val="EstilotitulocapaPrimeiralinha0"/>
      </w:pPr>
    </w:p>
    <w:p w:rsidR="00820D6D" w:rsidRDefault="00820D6D" w:rsidP="00820D6D">
      <w:pPr>
        <w:pStyle w:val="EstilotitulocapaPrimeiralinha0"/>
      </w:pPr>
    </w:p>
    <w:p w:rsidR="00820D6D" w:rsidRDefault="00820D6D" w:rsidP="00820D6D">
      <w:pPr>
        <w:pStyle w:val="EstilotitulocapaPrimeiralinha0"/>
      </w:pPr>
      <w:r>
        <w:t>Plano de Projeto</w:t>
      </w:r>
    </w:p>
    <w:p w:rsidR="00820D6D" w:rsidRPr="00820D6D" w:rsidRDefault="00820D6D" w:rsidP="00820D6D">
      <w:pPr>
        <w:rPr>
          <w:b/>
          <w:lang w:val="pt-BR"/>
        </w:rPr>
      </w:pPr>
    </w:p>
    <w:p w:rsidR="00820D6D" w:rsidRDefault="00820D6D" w:rsidP="00820D6D">
      <w:pPr>
        <w:pStyle w:val="EstilotitulocapaprojetoPrimeiralinha0"/>
      </w:pPr>
      <w:r>
        <w:t>Sistema de Gerenciamento do Estacionamento da UFBA</w:t>
      </w:r>
    </w:p>
    <w:p w:rsidR="00820D6D" w:rsidRDefault="00820D6D" w:rsidP="00820D6D">
      <w:pPr>
        <w:pStyle w:val="EstiloCentralizado"/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Pr="00820D6D" w:rsidRDefault="00820D6D" w:rsidP="00820D6D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820D6D" w:rsidRDefault="00820D6D" w:rsidP="00820D6D">
      <w:pPr>
        <w:pStyle w:val="EstiloCentralizado"/>
      </w:pPr>
      <w:r>
        <w:br/>
      </w:r>
    </w:p>
    <w:p w:rsidR="00820D6D" w:rsidRDefault="00820D6D" w:rsidP="00820D6D">
      <w:pPr>
        <w:pStyle w:val="EstiloCentralizado"/>
      </w:pPr>
      <w:r>
        <w:t>Data de Criação: 21/05/2014</w:t>
      </w:r>
    </w:p>
    <w:p w:rsidR="00820D6D" w:rsidRDefault="00820D6D" w:rsidP="00820D6D">
      <w:pPr>
        <w:pStyle w:val="EstiloCentralizado"/>
      </w:pPr>
    </w:p>
    <w:p w:rsidR="00820D6D" w:rsidRPr="00933652" w:rsidRDefault="00820D6D" w:rsidP="00820D6D">
      <w:pPr>
        <w:pStyle w:val="EstiloCentralizado"/>
      </w:pPr>
      <w:r w:rsidRPr="000E44D9">
        <w:rPr>
          <w:b/>
        </w:rPr>
        <w:t>Responsável</w:t>
      </w:r>
      <w:r w:rsidRPr="00933652">
        <w:t xml:space="preserve">: </w:t>
      </w:r>
    </w:p>
    <w:p w:rsidR="00820D6D" w:rsidRPr="00933652" w:rsidRDefault="00820D6D" w:rsidP="00820D6D">
      <w:pPr>
        <w:pStyle w:val="EstiloCentralizado"/>
      </w:pPr>
      <w:r>
        <w:t>Guilherme Araujo – Gerente de Projeto</w:t>
      </w:r>
      <w:r>
        <w:br/>
        <w:t>engenheiro.giba@hotmail.com</w:t>
      </w:r>
    </w:p>
    <w:p w:rsidR="00820D6D" w:rsidRDefault="00820D6D" w:rsidP="00820D6D">
      <w:pPr>
        <w:pStyle w:val="EstiloCentralizado"/>
      </w:pPr>
    </w:p>
    <w:p w:rsidR="00820D6D" w:rsidRDefault="00820D6D" w:rsidP="00820D6D">
      <w:pPr>
        <w:rPr>
          <w:rFonts w:ascii="Arial" w:hAnsi="Arial"/>
          <w:sz w:val="36"/>
          <w:lang w:val="pt-BR"/>
        </w:rPr>
      </w:pPr>
      <w:r>
        <w:rPr>
          <w:lang w:val="pt-BR"/>
        </w:rPr>
        <w:br w:type="page"/>
      </w:r>
    </w:p>
    <w:p w:rsidR="00037D1D" w:rsidRPr="001D20FC" w:rsidRDefault="00037D1D" w:rsidP="00037D1D">
      <w:pPr>
        <w:pStyle w:val="Ttulo"/>
        <w:rPr>
          <w:rFonts w:cs="Arial"/>
          <w:lang w:val="pt-BR"/>
        </w:rPr>
      </w:pPr>
      <w:r w:rsidRPr="001D20FC">
        <w:rPr>
          <w:rFonts w:cs="Arial"/>
          <w:lang w:val="pt-BR"/>
        </w:rPr>
        <w:lastRenderedPageBreak/>
        <w:t>Sistema de Gerenciamento do Estacionamento da UFBA</w:t>
      </w:r>
    </w:p>
    <w:p w:rsidR="00037D1D" w:rsidRPr="001D20FC" w:rsidRDefault="00037D1D">
      <w:pPr>
        <w:pStyle w:val="Ttulo"/>
        <w:rPr>
          <w:rFonts w:cs="Arial"/>
          <w:lang w:val="pt-BR"/>
        </w:rPr>
      </w:pPr>
    </w:p>
    <w:p w:rsidR="00617192" w:rsidRPr="001D20FC" w:rsidRDefault="00037D1D">
      <w:pPr>
        <w:pStyle w:val="Ttulo"/>
        <w:rPr>
          <w:rFonts w:cs="Arial"/>
        </w:rPr>
      </w:pPr>
      <w:r w:rsidRPr="001D20FC">
        <w:rPr>
          <w:rFonts w:cs="Arial"/>
        </w:rPr>
        <w:t xml:space="preserve">Plano de </w:t>
      </w:r>
      <w:proofErr w:type="spellStart"/>
      <w:r w:rsidRPr="001D20FC">
        <w:rPr>
          <w:rFonts w:cs="Arial"/>
        </w:rPr>
        <w:t>Projeto</w:t>
      </w:r>
      <w:proofErr w:type="spellEnd"/>
    </w:p>
    <w:p w:rsidR="00CF3857" w:rsidRPr="001D20FC" w:rsidRDefault="00CF3857" w:rsidP="00CF3857">
      <w:pPr>
        <w:rPr>
          <w:rFonts w:ascii="Arial" w:hAnsi="Arial" w:cs="Arial"/>
        </w:rPr>
      </w:pPr>
    </w:p>
    <w:p w:rsidR="00617192" w:rsidRPr="001D20FC" w:rsidRDefault="00105938">
      <w:pPr>
        <w:pStyle w:val="Ttulo1"/>
        <w:rPr>
          <w:rFonts w:cs="Arial"/>
          <w:szCs w:val="24"/>
        </w:rPr>
      </w:pPr>
      <w:bookmarkStart w:id="1" w:name="_Toc447095880"/>
      <w:bookmarkStart w:id="2" w:name="_Toc456598586"/>
      <w:bookmarkStart w:id="3" w:name="_Toc456600917"/>
      <w:proofErr w:type="spellStart"/>
      <w:r w:rsidRPr="001D20FC">
        <w:rPr>
          <w:rFonts w:cs="Arial"/>
          <w:szCs w:val="24"/>
        </w:rPr>
        <w:t>Introdução</w:t>
      </w:r>
      <w:proofErr w:type="spellEnd"/>
    </w:p>
    <w:p w:rsidR="00617192" w:rsidRPr="001D20FC" w:rsidRDefault="00105938" w:rsidP="00092354">
      <w:pPr>
        <w:pStyle w:val="InfoBlue"/>
        <w:ind w:left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Neste </w:t>
      </w:r>
      <w:r w:rsidR="000B27E2"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documento encontram-se informações sobre a equipe de desenvolvimento, bem como suas atribuições. Também são evidenciadas a forma de desenvolvimento adotada e as metas a serem atingidas com o desenvolvimento deste projeto. Assim, este documento serve </w:t>
      </w:r>
      <w:r w:rsidR="00C16BC7"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também </w:t>
      </w:r>
      <w:r w:rsidR="000B27E2"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>como uma</w:t>
      </w:r>
      <w:r w:rsidR="00C16BC7"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ferramenta de acompanhamento do andamento do projeto.</w:t>
      </w:r>
    </w:p>
    <w:p w:rsidR="00105938" w:rsidRPr="001D20FC" w:rsidRDefault="00105938" w:rsidP="00105938">
      <w:pPr>
        <w:pStyle w:val="Corpodetexto"/>
        <w:rPr>
          <w:rFonts w:ascii="Arial" w:hAnsi="Arial" w:cs="Arial"/>
          <w:lang w:val="pt-BR"/>
        </w:rPr>
      </w:pPr>
    </w:p>
    <w:p w:rsidR="00617192" w:rsidRPr="001D20FC" w:rsidRDefault="00BB2E6F" w:rsidP="00466E89">
      <w:pPr>
        <w:pStyle w:val="Ttulo1"/>
        <w:rPr>
          <w:rFonts w:cs="Arial"/>
        </w:rPr>
      </w:pPr>
      <w:proofErr w:type="spellStart"/>
      <w:r w:rsidRPr="001D20FC">
        <w:rPr>
          <w:rFonts w:cs="Arial"/>
        </w:rPr>
        <w:t>Organização</w:t>
      </w:r>
      <w:proofErr w:type="spellEnd"/>
      <w:r w:rsidRPr="001D20FC">
        <w:rPr>
          <w:rFonts w:cs="Arial"/>
        </w:rPr>
        <w:t xml:space="preserve"> </w:t>
      </w:r>
    </w:p>
    <w:p w:rsidR="008F7D21" w:rsidRPr="001D20FC" w:rsidRDefault="008F7D21" w:rsidP="00092354">
      <w:pPr>
        <w:pStyle w:val="Ttulo1"/>
        <w:numPr>
          <w:ilvl w:val="0"/>
          <w:numId w:val="0"/>
        </w:numPr>
        <w:spacing w:before="240"/>
        <w:ind w:left="720"/>
        <w:rPr>
          <w:rFonts w:cs="Arial"/>
          <w:b w:val="0"/>
          <w:lang w:val="pt-BR"/>
        </w:rPr>
      </w:pPr>
      <w:bookmarkStart w:id="4" w:name="_Toc524312847"/>
      <w:bookmarkStart w:id="5" w:name="_Toc20734070"/>
      <w:r w:rsidRPr="001D20FC">
        <w:rPr>
          <w:rFonts w:cs="Arial"/>
          <w:b w:val="0"/>
          <w:lang w:val="pt-BR"/>
        </w:rPr>
        <w:t>Os integrantes do grupo estão divididos da seguinte forma:</w:t>
      </w:r>
    </w:p>
    <w:p w:rsidR="008F7D21" w:rsidRPr="001D20FC" w:rsidRDefault="008F7D21" w:rsidP="00092354">
      <w:pPr>
        <w:pStyle w:val="PargrafodaLista"/>
        <w:numPr>
          <w:ilvl w:val="0"/>
          <w:numId w:val="13"/>
        </w:numPr>
        <w:ind w:left="1080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 xml:space="preserve">Bruno </w:t>
      </w:r>
      <w:proofErr w:type="spellStart"/>
      <w:r w:rsidRPr="001D20FC">
        <w:rPr>
          <w:rFonts w:ascii="Arial" w:hAnsi="Arial" w:cs="Arial"/>
          <w:sz w:val="24"/>
          <w:szCs w:val="24"/>
          <w:lang w:val="pt-BR"/>
        </w:rPr>
        <w:t>Pagliarini</w:t>
      </w:r>
      <w:proofErr w:type="spellEnd"/>
      <w:r w:rsidRPr="001D20FC">
        <w:rPr>
          <w:rFonts w:ascii="Arial" w:hAnsi="Arial" w:cs="Arial"/>
          <w:sz w:val="24"/>
          <w:szCs w:val="24"/>
          <w:lang w:val="pt-BR"/>
        </w:rPr>
        <w:t xml:space="preserve"> – Gerente de configuração, engenheiro de software</w:t>
      </w:r>
    </w:p>
    <w:p w:rsidR="008F7D21" w:rsidRPr="001D20FC" w:rsidRDefault="008F7D21" w:rsidP="00092354">
      <w:pPr>
        <w:pStyle w:val="PargrafodaLista"/>
        <w:numPr>
          <w:ilvl w:val="0"/>
          <w:numId w:val="13"/>
        </w:numPr>
        <w:ind w:left="1080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Gabriel Pita – Analista de sistemas, engenheiro de software</w:t>
      </w:r>
    </w:p>
    <w:p w:rsidR="008F7D21" w:rsidRPr="001D20FC" w:rsidRDefault="008F7D21" w:rsidP="00092354">
      <w:pPr>
        <w:pStyle w:val="PargrafodaLista"/>
        <w:numPr>
          <w:ilvl w:val="0"/>
          <w:numId w:val="13"/>
        </w:numPr>
        <w:ind w:left="1080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Guilherme Araujo – Gerente de projeto, engenheiro de software</w:t>
      </w:r>
    </w:p>
    <w:p w:rsidR="008F7D21" w:rsidRPr="001D20FC" w:rsidRDefault="008F7D21" w:rsidP="008F7D21">
      <w:pPr>
        <w:rPr>
          <w:rFonts w:ascii="Arial" w:hAnsi="Arial" w:cs="Arial"/>
          <w:lang w:val="pt-BR"/>
        </w:rPr>
      </w:pPr>
    </w:p>
    <w:p w:rsidR="00617192" w:rsidRPr="001D20FC" w:rsidRDefault="00BB2E6F" w:rsidP="00AE6F81">
      <w:pPr>
        <w:pStyle w:val="Ttulo1"/>
        <w:spacing w:before="240"/>
        <w:rPr>
          <w:rFonts w:cs="Arial"/>
          <w:lang w:val="pt-BR"/>
        </w:rPr>
      </w:pPr>
      <w:r w:rsidRPr="001D20FC">
        <w:rPr>
          <w:rFonts w:cs="Arial"/>
          <w:lang w:val="pt-BR"/>
        </w:rPr>
        <w:t xml:space="preserve">Práticas e </w:t>
      </w:r>
      <w:r w:rsidR="00360B92" w:rsidRPr="001D20FC">
        <w:rPr>
          <w:rFonts w:cs="Arial"/>
          <w:lang w:val="pt-BR"/>
        </w:rPr>
        <w:t>monitoramento</w:t>
      </w:r>
    </w:p>
    <w:p w:rsidR="00617192" w:rsidRPr="001D20FC" w:rsidRDefault="00BC5C2A" w:rsidP="00092354">
      <w:pPr>
        <w:pStyle w:val="InfoBlue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>Será adotada uma metodologia de desenvolvimento iterativa, basead</w:t>
      </w:r>
      <w:r w:rsidR="00856056">
        <w:rPr>
          <w:rFonts w:ascii="Arial" w:hAnsi="Arial" w:cs="Arial"/>
          <w:color w:val="000000" w:themeColor="text1"/>
          <w:sz w:val="24"/>
          <w:szCs w:val="24"/>
          <w:lang w:val="pt-BR"/>
        </w:rPr>
        <w:t>o no</w:t>
      </w:r>
      <w:r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material </w:t>
      </w:r>
      <w:r w:rsidR="00856056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disponível </w:t>
      </w:r>
      <w:bookmarkStart w:id="6" w:name="_GoBack"/>
      <w:bookmarkEnd w:id="6"/>
      <w:r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>da disciplina Engenharia de Software</w:t>
      </w:r>
      <w:r w:rsidR="00856056">
        <w:rPr>
          <w:rFonts w:ascii="Arial" w:hAnsi="Arial" w:cs="Arial"/>
          <w:color w:val="000000" w:themeColor="text1"/>
          <w:sz w:val="24"/>
          <w:szCs w:val="24"/>
          <w:lang w:val="pt-BR"/>
        </w:rPr>
        <w:t>, bem como nas aulas desta</w:t>
      </w:r>
      <w:r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  <w:r w:rsidR="00357DCD" w:rsidRPr="001D20FC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A análise do desenvolvimento do projeto pode ser acompanhada seguindo os seguintes documentos:</w:t>
      </w:r>
    </w:p>
    <w:p w:rsidR="00357DCD" w:rsidRPr="001D20FC" w:rsidRDefault="00357DCD" w:rsidP="00092354">
      <w:pPr>
        <w:pStyle w:val="Corpodetext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Plano de Iteração – descrição e estimativa dos itens da iteração</w:t>
      </w:r>
      <w:r w:rsidR="00666001" w:rsidRPr="001D20FC">
        <w:rPr>
          <w:rFonts w:ascii="Arial" w:hAnsi="Arial" w:cs="Arial"/>
          <w:sz w:val="24"/>
          <w:szCs w:val="24"/>
          <w:lang w:val="pt-BR"/>
        </w:rPr>
        <w:t>.</w:t>
      </w:r>
    </w:p>
    <w:p w:rsidR="00666001" w:rsidRPr="001D20FC" w:rsidRDefault="00666001" w:rsidP="00092354">
      <w:pPr>
        <w:pStyle w:val="Corpodetext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Relatório de Riscos – contém os riscos que podem ocorrer no desenvolvimento do projeto.</w:t>
      </w:r>
    </w:p>
    <w:p w:rsidR="00666001" w:rsidRPr="001D20FC" w:rsidRDefault="00666001" w:rsidP="00092354">
      <w:pPr>
        <w:pStyle w:val="Corpodetext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Relatório de Requisitos – serve como base para a implementação.</w:t>
      </w:r>
    </w:p>
    <w:p w:rsidR="00357DCD" w:rsidRPr="001D20FC" w:rsidRDefault="00357DCD" w:rsidP="00357DCD">
      <w:pPr>
        <w:pStyle w:val="Corpodetexto"/>
        <w:rPr>
          <w:rFonts w:ascii="Arial" w:hAnsi="Arial" w:cs="Arial"/>
          <w:lang w:val="pt-BR"/>
        </w:rPr>
      </w:pPr>
    </w:p>
    <w:bookmarkEnd w:id="4"/>
    <w:bookmarkEnd w:id="5"/>
    <w:p w:rsidR="001D20FC" w:rsidRPr="000360CD" w:rsidRDefault="00193A63" w:rsidP="001D20FC">
      <w:pPr>
        <w:pStyle w:val="Ttulo1"/>
        <w:rPr>
          <w:rFonts w:cs="Arial"/>
          <w:lang w:val="pt-BR"/>
        </w:rPr>
      </w:pPr>
      <w:r>
        <w:rPr>
          <w:rFonts w:cs="Arial"/>
          <w:lang w:val="pt-BR"/>
        </w:rPr>
        <w:t>Objetivos</w:t>
      </w:r>
      <w:r w:rsidR="00BB2E6F" w:rsidRPr="001D20FC">
        <w:rPr>
          <w:rFonts w:cs="Arial"/>
          <w:lang w:val="pt-BR"/>
        </w:rPr>
        <w:t xml:space="preserve"> do projeto</w:t>
      </w:r>
    </w:p>
    <w:p w:rsidR="001D20FC" w:rsidRPr="001D20FC" w:rsidRDefault="001D20FC" w:rsidP="00092354">
      <w:pPr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1D20FC">
        <w:rPr>
          <w:rFonts w:ascii="Arial" w:hAnsi="Arial" w:cs="Arial"/>
          <w:sz w:val="24"/>
          <w:szCs w:val="24"/>
          <w:lang w:val="pt-BR"/>
        </w:rPr>
        <w:t>Segue abaixo os objetivos macros e os marcos do projeto, divididos entre cada iteração:</w:t>
      </w:r>
    </w:p>
    <w:bookmarkEnd w:id="1"/>
    <w:bookmarkEnd w:id="2"/>
    <w:bookmarkEnd w:id="3"/>
    <w:p w:rsidR="00B42205" w:rsidRPr="001D20FC" w:rsidRDefault="00B42205">
      <w:pPr>
        <w:rPr>
          <w:rFonts w:ascii="Arial" w:hAnsi="Arial" w:cs="Arial"/>
          <w:sz w:val="24"/>
          <w:szCs w:val="24"/>
          <w:lang w:val="pt-BR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155"/>
        <w:gridCol w:w="5518"/>
        <w:gridCol w:w="2687"/>
      </w:tblGrid>
      <w:tr w:rsidR="001D20FC" w:rsidRPr="001D20FC" w:rsidTr="002E7016">
        <w:tc>
          <w:tcPr>
            <w:tcW w:w="115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6A0E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b/>
                <w:sz w:val="24"/>
                <w:szCs w:val="24"/>
                <w:shd w:val="clear" w:color="auto" w:fill="E6E6E6"/>
              </w:rPr>
              <w:t>Iteração</w:t>
            </w:r>
            <w:proofErr w:type="spellEnd"/>
          </w:p>
        </w:tc>
        <w:tc>
          <w:tcPr>
            <w:tcW w:w="5518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5B02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b/>
                <w:sz w:val="24"/>
                <w:szCs w:val="24"/>
                <w:shd w:val="clear" w:color="auto" w:fill="E6E6E6"/>
              </w:rPr>
              <w:t>Objetivos</w:t>
            </w:r>
            <w:proofErr w:type="spellEnd"/>
            <w:r w:rsidRPr="001D20FC">
              <w:rPr>
                <w:rFonts w:ascii="Arial" w:hAnsi="Arial" w:cs="Arial"/>
                <w:b/>
                <w:sz w:val="24"/>
                <w:szCs w:val="24"/>
                <w:shd w:val="clear" w:color="auto" w:fill="E6E6E6"/>
              </w:rPr>
              <w:t xml:space="preserve"> </w:t>
            </w:r>
          </w:p>
        </w:tc>
        <w:tc>
          <w:tcPr>
            <w:tcW w:w="2687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2E7016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D20FC">
              <w:rPr>
                <w:rFonts w:ascii="Arial" w:hAnsi="Arial" w:cs="Arial"/>
                <w:b/>
                <w:sz w:val="24"/>
                <w:szCs w:val="24"/>
                <w:shd w:val="clear" w:color="auto" w:fill="E6E6E6"/>
                <w:lang w:val="pt-BR"/>
              </w:rPr>
              <w:t xml:space="preserve">Estimativa de </w:t>
            </w:r>
            <w:r w:rsidR="002E7016">
              <w:rPr>
                <w:rFonts w:ascii="Arial" w:hAnsi="Arial" w:cs="Arial"/>
                <w:b/>
                <w:sz w:val="24"/>
                <w:szCs w:val="24"/>
                <w:shd w:val="clear" w:color="auto" w:fill="E6E6E6"/>
                <w:lang w:val="pt-BR"/>
              </w:rPr>
              <w:t>tempo</w:t>
            </w:r>
          </w:p>
        </w:tc>
      </w:tr>
      <w:tr w:rsidR="001D20FC" w:rsidRPr="001D20FC" w:rsidTr="002E7016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6A0E17">
            <w:pPr>
              <w:rPr>
                <w:rFonts w:ascii="Arial" w:hAnsi="Arial" w:cs="Arial"/>
                <w:sz w:val="24"/>
                <w:szCs w:val="24"/>
              </w:rPr>
            </w:pPr>
            <w:r w:rsidRPr="001D20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5B026B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Levantamento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requisitos</w:t>
            </w:r>
            <w:proofErr w:type="spellEnd"/>
          </w:p>
          <w:p w:rsidR="001D20FC" w:rsidRPr="005B026B" w:rsidRDefault="001D20FC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B026B">
              <w:rPr>
                <w:rFonts w:ascii="Arial" w:hAnsi="Arial" w:cs="Arial"/>
                <w:sz w:val="24"/>
                <w:szCs w:val="24"/>
                <w:lang w:val="pt-BR"/>
              </w:rPr>
              <w:t xml:space="preserve">Definição </w:t>
            </w:r>
            <w:r w:rsidR="005B026B" w:rsidRPr="005B026B">
              <w:rPr>
                <w:rFonts w:ascii="Arial" w:hAnsi="Arial" w:cs="Arial"/>
                <w:sz w:val="24"/>
                <w:szCs w:val="24"/>
                <w:lang w:val="pt-BR"/>
              </w:rPr>
              <w:t xml:space="preserve">do escopo do </w:t>
            </w:r>
            <w:r w:rsidR="005B026B">
              <w:rPr>
                <w:rFonts w:ascii="Arial" w:hAnsi="Arial" w:cs="Arial"/>
                <w:sz w:val="24"/>
                <w:szCs w:val="24"/>
                <w:lang w:val="pt-BR"/>
              </w:rPr>
              <w:t>p</w:t>
            </w:r>
            <w:r w:rsidR="005B026B" w:rsidRPr="005B026B">
              <w:rPr>
                <w:rFonts w:ascii="Arial" w:hAnsi="Arial" w:cs="Arial"/>
                <w:sz w:val="24"/>
                <w:szCs w:val="24"/>
                <w:lang w:val="pt-BR"/>
              </w:rPr>
              <w:t>rojeto</w:t>
            </w:r>
          </w:p>
          <w:p w:rsidR="001D20FC" w:rsidRPr="005B026B" w:rsidRDefault="005B026B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B026B">
              <w:rPr>
                <w:rFonts w:ascii="Arial" w:hAnsi="Arial" w:cs="Arial"/>
                <w:sz w:val="24"/>
                <w:szCs w:val="24"/>
                <w:lang w:val="pt-BR"/>
              </w:rPr>
              <w:t xml:space="preserve">Criação do documento de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r</w:t>
            </w:r>
            <w:r w:rsidRPr="005B026B">
              <w:rPr>
                <w:rFonts w:ascii="Arial" w:hAnsi="Arial" w:cs="Arial"/>
                <w:sz w:val="24"/>
                <w:szCs w:val="24"/>
                <w:lang w:val="pt-BR"/>
              </w:rPr>
              <w:t>equisitos</w:t>
            </w:r>
          </w:p>
          <w:p w:rsidR="001D20FC" w:rsidRPr="005B026B" w:rsidRDefault="005B026B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B026B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Criação do manual de casos de uso</w:t>
            </w:r>
          </w:p>
          <w:p w:rsidR="001D20FC" w:rsidRPr="005B026B" w:rsidRDefault="005B026B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B026B">
              <w:rPr>
                <w:rFonts w:ascii="Arial" w:hAnsi="Arial" w:cs="Arial"/>
                <w:sz w:val="24"/>
                <w:szCs w:val="24"/>
                <w:lang w:val="pt-BR"/>
              </w:rPr>
              <w:t>Criação do banco de dados</w:t>
            </w:r>
          </w:p>
          <w:p w:rsidR="001D20FC" w:rsidRPr="001D20FC" w:rsidRDefault="001D20FC" w:rsidP="001D20FC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Implementação</w:t>
            </w:r>
            <w:proofErr w:type="spellEnd"/>
          </w:p>
          <w:p w:rsidR="001D20FC" w:rsidRPr="005B026B" w:rsidRDefault="001D20FC" w:rsidP="005B026B">
            <w:pPr>
              <w:widowControl/>
              <w:numPr>
                <w:ilvl w:val="0"/>
                <w:numId w:val="20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Verificação</w:t>
            </w:r>
            <w:proofErr w:type="spellEnd"/>
            <w:r w:rsidRPr="001D20FC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validação</w:t>
            </w:r>
            <w:proofErr w:type="spellEnd"/>
          </w:p>
        </w:tc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5B026B" w:rsidP="006A0E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19</w:t>
            </w:r>
            <w:r w:rsidR="001D20FC" w:rsidRPr="001D20FC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1D20FC" w:rsidRPr="001D20FC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1D20FC" w:rsidRPr="001D20F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D20FC" w:rsidRPr="001D20FC" w:rsidRDefault="005B026B" w:rsidP="002E70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1D20FC" w:rsidRPr="001D20FC">
              <w:rPr>
                <w:rFonts w:ascii="Arial" w:hAnsi="Arial" w:cs="Arial"/>
                <w:sz w:val="24"/>
                <w:szCs w:val="24"/>
              </w:rPr>
              <w:t>/0</w:t>
            </w:r>
            <w:r w:rsidR="002E7016">
              <w:rPr>
                <w:rFonts w:ascii="Arial" w:hAnsi="Arial" w:cs="Arial"/>
                <w:sz w:val="24"/>
                <w:szCs w:val="24"/>
              </w:rPr>
              <w:t>6</w:t>
            </w:r>
            <w:r w:rsidR="001D20FC" w:rsidRPr="001D20FC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20FC" w:rsidRPr="001D20FC" w:rsidTr="002E7016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6A0E17">
            <w:pPr>
              <w:rPr>
                <w:rFonts w:ascii="Arial" w:hAnsi="Arial" w:cs="Arial"/>
                <w:sz w:val="24"/>
                <w:szCs w:val="24"/>
              </w:rPr>
            </w:pPr>
            <w:r w:rsidRPr="001D20FC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5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6A0E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Objetivos</w:t>
            </w:r>
            <w:proofErr w:type="spellEnd"/>
          </w:p>
          <w:p w:rsidR="001D20FC" w:rsidRPr="002E7016" w:rsidRDefault="002E7016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E7016">
              <w:rPr>
                <w:rFonts w:ascii="Arial" w:hAnsi="Arial" w:cs="Arial"/>
                <w:sz w:val="24"/>
                <w:szCs w:val="24"/>
                <w:lang w:val="pt-BR"/>
              </w:rPr>
              <w:t>Levantar requisitos para parte WEB</w:t>
            </w:r>
          </w:p>
          <w:p w:rsidR="001D20FC" w:rsidRPr="002E7016" w:rsidRDefault="001D20FC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E7016">
              <w:rPr>
                <w:rFonts w:ascii="Arial" w:hAnsi="Arial" w:cs="Arial"/>
                <w:sz w:val="24"/>
                <w:szCs w:val="24"/>
                <w:lang w:val="pt-BR"/>
              </w:rPr>
              <w:t>Criação de casos de uso</w:t>
            </w:r>
            <w:r w:rsidR="002E7016" w:rsidRPr="002E7016">
              <w:rPr>
                <w:rFonts w:ascii="Arial" w:hAnsi="Arial" w:cs="Arial"/>
                <w:sz w:val="24"/>
                <w:szCs w:val="24"/>
                <w:lang w:val="pt-BR"/>
              </w:rPr>
              <w:t xml:space="preserve"> para parte WEB</w:t>
            </w:r>
          </w:p>
          <w:p w:rsidR="001D20FC" w:rsidRPr="001D20FC" w:rsidRDefault="001D20FC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Arquitetura</w:t>
            </w:r>
            <w:proofErr w:type="spellEnd"/>
            <w:r w:rsidRPr="001D20FC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Modelagem</w:t>
            </w:r>
            <w:proofErr w:type="spellEnd"/>
          </w:p>
          <w:p w:rsidR="001D20FC" w:rsidRDefault="001D20FC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Implementação</w:t>
            </w:r>
            <w:proofErr w:type="spellEnd"/>
            <w:r w:rsidR="002E70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E7016">
              <w:rPr>
                <w:rFonts w:ascii="Arial" w:hAnsi="Arial" w:cs="Arial"/>
                <w:sz w:val="24"/>
                <w:szCs w:val="24"/>
              </w:rPr>
              <w:t>da</w:t>
            </w:r>
            <w:proofErr w:type="spellEnd"/>
            <w:r w:rsidR="002E7016">
              <w:rPr>
                <w:rFonts w:ascii="Arial" w:hAnsi="Arial" w:cs="Arial"/>
                <w:sz w:val="24"/>
                <w:szCs w:val="24"/>
              </w:rPr>
              <w:t xml:space="preserve"> parte WEB</w:t>
            </w:r>
          </w:p>
          <w:p w:rsidR="002E7016" w:rsidRPr="002E7016" w:rsidRDefault="002E7016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E7016">
              <w:rPr>
                <w:rFonts w:ascii="Arial" w:hAnsi="Arial" w:cs="Arial"/>
                <w:sz w:val="24"/>
                <w:szCs w:val="24"/>
                <w:lang w:val="pt-BR"/>
              </w:rPr>
              <w:t>Implementação de melhorias da parte desktop</w:t>
            </w:r>
          </w:p>
          <w:p w:rsidR="001D20FC" w:rsidRPr="001D20FC" w:rsidRDefault="001D20FC" w:rsidP="001D20FC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Verificação</w:t>
            </w:r>
            <w:proofErr w:type="spellEnd"/>
            <w:r w:rsidRPr="001D20FC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1D20FC">
              <w:rPr>
                <w:rFonts w:ascii="Arial" w:hAnsi="Arial" w:cs="Arial"/>
                <w:sz w:val="24"/>
                <w:szCs w:val="24"/>
              </w:rPr>
              <w:t>validação</w:t>
            </w:r>
            <w:proofErr w:type="spellEnd"/>
          </w:p>
          <w:p w:rsidR="001D20FC" w:rsidRPr="002E7016" w:rsidRDefault="001D20FC" w:rsidP="002E7016">
            <w:pPr>
              <w:widowControl/>
              <w:numPr>
                <w:ilvl w:val="0"/>
                <w:numId w:val="18"/>
              </w:numPr>
              <w:spacing w:line="276" w:lineRule="auto"/>
              <w:ind w:hanging="359"/>
              <w:rPr>
                <w:rFonts w:ascii="Arial" w:hAnsi="Arial" w:cs="Arial"/>
                <w:sz w:val="24"/>
                <w:szCs w:val="24"/>
              </w:rPr>
            </w:pPr>
            <w:r w:rsidRPr="001D20FC">
              <w:rPr>
                <w:rFonts w:ascii="Arial" w:hAnsi="Arial" w:cs="Arial"/>
                <w:sz w:val="24"/>
                <w:szCs w:val="24"/>
              </w:rPr>
              <w:t>Testes</w:t>
            </w:r>
          </w:p>
        </w:tc>
        <w:tc>
          <w:tcPr>
            <w:tcW w:w="2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0FC" w:rsidRPr="001D20FC" w:rsidRDefault="001D20FC" w:rsidP="006A0E17">
            <w:pPr>
              <w:rPr>
                <w:rFonts w:ascii="Arial" w:hAnsi="Arial" w:cs="Arial"/>
                <w:sz w:val="24"/>
                <w:szCs w:val="24"/>
              </w:rPr>
            </w:pPr>
            <w:r w:rsidRPr="001D20FC">
              <w:rPr>
                <w:rFonts w:ascii="Arial" w:hAnsi="Arial" w:cs="Arial"/>
                <w:sz w:val="24"/>
                <w:szCs w:val="24"/>
              </w:rPr>
              <w:t>0</w:t>
            </w:r>
            <w:r w:rsidR="002E7016">
              <w:rPr>
                <w:rFonts w:ascii="Arial" w:hAnsi="Arial" w:cs="Arial"/>
                <w:sz w:val="24"/>
                <w:szCs w:val="24"/>
              </w:rPr>
              <w:t>5</w:t>
            </w:r>
            <w:r w:rsidRPr="001D20FC">
              <w:rPr>
                <w:rFonts w:ascii="Arial" w:hAnsi="Arial" w:cs="Arial"/>
                <w:sz w:val="24"/>
                <w:szCs w:val="24"/>
              </w:rPr>
              <w:t>/0</w:t>
            </w:r>
            <w:r w:rsidR="002E7016">
              <w:rPr>
                <w:rFonts w:ascii="Arial" w:hAnsi="Arial" w:cs="Arial"/>
                <w:sz w:val="24"/>
                <w:szCs w:val="24"/>
              </w:rPr>
              <w:t>6</w:t>
            </w:r>
            <w:r w:rsidRPr="001D20FC">
              <w:rPr>
                <w:rFonts w:ascii="Arial" w:hAnsi="Arial" w:cs="Arial"/>
                <w:sz w:val="24"/>
                <w:szCs w:val="24"/>
              </w:rPr>
              <w:t>/201</w:t>
            </w:r>
            <w:r w:rsidR="002E7016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1D20FC" w:rsidRPr="001D20FC" w:rsidRDefault="001D20FC" w:rsidP="002E7016">
            <w:pPr>
              <w:rPr>
                <w:rFonts w:ascii="Arial" w:hAnsi="Arial" w:cs="Arial"/>
                <w:sz w:val="24"/>
                <w:szCs w:val="24"/>
              </w:rPr>
            </w:pPr>
            <w:r w:rsidRPr="001D20FC">
              <w:rPr>
                <w:rFonts w:ascii="Arial" w:hAnsi="Arial" w:cs="Arial"/>
                <w:sz w:val="24"/>
                <w:szCs w:val="24"/>
              </w:rPr>
              <w:t>??/</w:t>
            </w:r>
            <w:r w:rsidR="002E7016">
              <w:rPr>
                <w:rFonts w:ascii="Arial" w:hAnsi="Arial" w:cs="Arial"/>
                <w:sz w:val="24"/>
                <w:szCs w:val="24"/>
              </w:rPr>
              <w:t>07</w:t>
            </w:r>
            <w:r w:rsidRPr="001D20FC">
              <w:rPr>
                <w:rFonts w:ascii="Arial" w:hAnsi="Arial" w:cs="Arial"/>
                <w:sz w:val="24"/>
                <w:szCs w:val="24"/>
              </w:rPr>
              <w:t>/201</w:t>
            </w:r>
            <w:r w:rsidR="002E70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1D20FC" w:rsidRPr="001D20FC" w:rsidRDefault="001D20FC">
      <w:pPr>
        <w:rPr>
          <w:rFonts w:ascii="Arial" w:hAnsi="Arial" w:cs="Arial"/>
        </w:rPr>
      </w:pPr>
    </w:p>
    <w:p w:rsidR="00B42205" w:rsidRPr="000360CD" w:rsidRDefault="00BB2E6F" w:rsidP="000360CD">
      <w:pPr>
        <w:pStyle w:val="Ttulo1"/>
        <w:rPr>
          <w:rFonts w:cs="Arial"/>
        </w:rPr>
      </w:pPr>
      <w:proofErr w:type="spellStart"/>
      <w:r w:rsidRPr="001D20FC">
        <w:rPr>
          <w:rFonts w:cs="Arial"/>
        </w:rPr>
        <w:t>Lições</w:t>
      </w:r>
      <w:proofErr w:type="spellEnd"/>
      <w:r w:rsidRPr="001D20FC">
        <w:rPr>
          <w:rFonts w:cs="Arial"/>
        </w:rPr>
        <w:t xml:space="preserve"> </w:t>
      </w:r>
      <w:proofErr w:type="spellStart"/>
      <w:r w:rsidRPr="001D20FC">
        <w:rPr>
          <w:rFonts w:cs="Arial"/>
        </w:rPr>
        <w:t>aprendidas</w:t>
      </w:r>
      <w:proofErr w:type="spellEnd"/>
    </w:p>
    <w:p w:rsidR="000360CD" w:rsidRPr="000360CD" w:rsidRDefault="000360CD" w:rsidP="00092354">
      <w:pPr>
        <w:pStyle w:val="Corpodetex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0360CD">
        <w:rPr>
          <w:rFonts w:ascii="Arial" w:hAnsi="Arial" w:cs="Arial"/>
          <w:color w:val="000000" w:themeColor="text1"/>
          <w:sz w:val="24"/>
          <w:szCs w:val="24"/>
          <w:lang w:val="pt-BR"/>
        </w:rPr>
        <w:t>Procurar antecipar o máximo possível o levantamento de requisit</w:t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>o</w:t>
      </w:r>
      <w:r w:rsidRPr="000360CD">
        <w:rPr>
          <w:rFonts w:ascii="Arial" w:hAnsi="Arial" w:cs="Arial"/>
          <w:color w:val="000000" w:themeColor="text1"/>
          <w:sz w:val="24"/>
          <w:szCs w:val="24"/>
          <w:lang w:val="pt-BR"/>
        </w:rPr>
        <w:t>s, pois este poder</w:t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>á ocasionar um atraso significativo na elaboração do produto final.</w:t>
      </w:r>
    </w:p>
    <w:sectPr w:rsidR="000360CD" w:rsidRPr="000360CD" w:rsidSect="00297BA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208" w:rsidRDefault="001C0208">
      <w:r>
        <w:separator/>
      </w:r>
    </w:p>
  </w:endnote>
  <w:endnote w:type="continuationSeparator" w:id="0">
    <w:p w:rsidR="001C0208" w:rsidRDefault="001C02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037D1D">
          <w:pPr>
            <w:ind w:right="360"/>
          </w:pPr>
          <w:r>
            <w:t xml:space="preserve">Favor </w:t>
          </w:r>
          <w:proofErr w:type="spellStart"/>
          <w:r>
            <w:t>não</w:t>
          </w:r>
          <w:proofErr w:type="spellEnd"/>
          <w:r>
            <w:t xml:space="preserve"> </w:t>
          </w:r>
          <w:proofErr w:type="spellStart"/>
          <w:r>
            <w:t>reproduzir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037D1D">
          <w:pPr>
            <w:jc w:val="center"/>
          </w:pPr>
          <w:r>
            <w:t>Parking-smart</w:t>
          </w:r>
          <w:r w:rsidR="005E00C1">
            <w:t xml:space="preserve">, </w:t>
          </w:r>
          <w:r w:rsidR="00E86A51">
            <w:fldChar w:fldCharType="begin"/>
          </w:r>
          <w:r w:rsidR="00271250">
            <w:instrText xml:space="preserve"> DATE \@ "yyyy" </w:instrText>
          </w:r>
          <w:r w:rsidR="00E86A51">
            <w:fldChar w:fldCharType="separate"/>
          </w:r>
          <w:r w:rsidR="00820D6D">
            <w:rPr>
              <w:noProof/>
            </w:rPr>
            <w:t>2014</w:t>
          </w:r>
          <w:r w:rsidR="00E86A51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 w:rsidR="00E86A5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86A51">
            <w:rPr>
              <w:rStyle w:val="Nmerodepgina"/>
            </w:rPr>
            <w:fldChar w:fldCharType="separate"/>
          </w:r>
          <w:r w:rsidR="00820D6D">
            <w:rPr>
              <w:rStyle w:val="Nmerodepgina"/>
              <w:noProof/>
            </w:rPr>
            <w:t>1</w:t>
          </w:r>
          <w:r w:rsidR="00E86A51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820D6D" w:rsidRPr="00820D6D">
              <w:rPr>
                <w:rStyle w:val="Nmerodepgina"/>
                <w:noProof/>
              </w:rPr>
              <w:t>3</w:t>
            </w:r>
          </w:fldSimple>
        </w:p>
      </w:tc>
    </w:tr>
  </w:tbl>
  <w:p w:rsidR="005E00C1" w:rsidRDefault="005E00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208" w:rsidRDefault="001C0208">
      <w:r>
        <w:separator/>
      </w:r>
    </w:p>
  </w:footnote>
  <w:footnote w:type="continuationSeparator" w:id="0">
    <w:p w:rsidR="001C0208" w:rsidRDefault="001C02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E00C1" w:rsidRPr="00820D6D">
      <w:tc>
        <w:tcPr>
          <w:tcW w:w="6379" w:type="dxa"/>
        </w:tcPr>
        <w:p w:rsidR="005E00C1" w:rsidRPr="00037D1D" w:rsidRDefault="00037D1D" w:rsidP="00037D1D">
          <w:pPr>
            <w:pStyle w:val="Ttulo"/>
            <w:jc w:val="left"/>
            <w:rPr>
              <w:b w:val="0"/>
              <w:sz w:val="20"/>
              <w:lang w:val="pt-BR"/>
            </w:rPr>
          </w:pPr>
          <w:r w:rsidRPr="00037D1D">
            <w:rPr>
              <w:b w:val="0"/>
              <w:sz w:val="20"/>
              <w:lang w:val="pt-BR"/>
            </w:rPr>
            <w:t>Sistema de Gerenciamento do Estacionamento da UFBA</w:t>
          </w:r>
        </w:p>
      </w:tc>
      <w:tc>
        <w:tcPr>
          <w:tcW w:w="3179" w:type="dxa"/>
        </w:tcPr>
        <w:p w:rsidR="005E00C1" w:rsidRPr="00037D1D" w:rsidRDefault="005E00C1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037D1D">
            <w:rPr>
              <w:lang w:val="pt-BR"/>
            </w:rPr>
            <w:t xml:space="preserve"> </w:t>
          </w:r>
        </w:p>
      </w:tc>
    </w:tr>
    <w:tr w:rsidR="005E00C1">
      <w:tc>
        <w:tcPr>
          <w:tcW w:w="6379" w:type="dxa"/>
        </w:tcPr>
        <w:p w:rsidR="005E00C1" w:rsidRDefault="00037D1D">
          <w:r>
            <w:t xml:space="preserve">Plano de </w:t>
          </w:r>
          <w:proofErr w:type="spellStart"/>
          <w:r>
            <w:t>Projeto</w:t>
          </w:r>
          <w:proofErr w:type="spellEnd"/>
        </w:p>
      </w:tc>
      <w:tc>
        <w:tcPr>
          <w:tcW w:w="3179" w:type="dxa"/>
        </w:tcPr>
        <w:p w:rsidR="005E00C1" w:rsidRDefault="005E00C1" w:rsidP="00037D1D">
          <w:r>
            <w:t xml:space="preserve">  Date: </w:t>
          </w:r>
          <w:r w:rsidR="00037D1D">
            <w:t>21/05/2014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E55E6F"/>
    <w:multiLevelType w:val="multilevel"/>
    <w:tmpl w:val="28F805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87A4F5D"/>
    <w:multiLevelType w:val="multilevel"/>
    <w:tmpl w:val="F402A85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8961EA8"/>
    <w:multiLevelType w:val="multilevel"/>
    <w:tmpl w:val="A9FA8CA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6B725D"/>
    <w:multiLevelType w:val="multilevel"/>
    <w:tmpl w:val="4604805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3DEE029B"/>
    <w:multiLevelType w:val="hybridMultilevel"/>
    <w:tmpl w:val="6AC23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87837"/>
    <w:multiLevelType w:val="multilevel"/>
    <w:tmpl w:val="31BECDE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BE53B6"/>
    <w:multiLevelType w:val="multilevel"/>
    <w:tmpl w:val="4C8C062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5FA87E75"/>
    <w:multiLevelType w:val="hybridMultilevel"/>
    <w:tmpl w:val="4C863A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4083909"/>
    <w:multiLevelType w:val="multilevel"/>
    <w:tmpl w:val="84703F4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19"/>
  </w:num>
  <w:num w:numId="8">
    <w:abstractNumId w:val="15"/>
  </w:num>
  <w:num w:numId="9">
    <w:abstractNumId w:val="18"/>
  </w:num>
  <w:num w:numId="10">
    <w:abstractNumId w:val="4"/>
  </w:num>
  <w:num w:numId="11">
    <w:abstractNumId w:val="16"/>
  </w:num>
  <w:num w:numId="12">
    <w:abstractNumId w:val="13"/>
  </w:num>
  <w:num w:numId="13">
    <w:abstractNumId w:val="10"/>
  </w:num>
  <w:num w:numId="14">
    <w:abstractNumId w:val="14"/>
  </w:num>
  <w:num w:numId="15">
    <w:abstractNumId w:val="2"/>
  </w:num>
  <w:num w:numId="16">
    <w:abstractNumId w:val="11"/>
  </w:num>
  <w:num w:numId="17">
    <w:abstractNumId w:val="9"/>
  </w:num>
  <w:num w:numId="18">
    <w:abstractNumId w:val="3"/>
  </w:num>
  <w:num w:numId="19">
    <w:abstractNumId w:val="1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317D"/>
    <w:rsid w:val="00002CF5"/>
    <w:rsid w:val="000360CD"/>
    <w:rsid w:val="00036D16"/>
    <w:rsid w:val="00037D1D"/>
    <w:rsid w:val="00092354"/>
    <w:rsid w:val="000B27E2"/>
    <w:rsid w:val="00105938"/>
    <w:rsid w:val="00167C3E"/>
    <w:rsid w:val="00193A63"/>
    <w:rsid w:val="001C0208"/>
    <w:rsid w:val="001C105F"/>
    <w:rsid w:val="001C4707"/>
    <w:rsid w:val="001D20FC"/>
    <w:rsid w:val="00271250"/>
    <w:rsid w:val="0028752B"/>
    <w:rsid w:val="00297BAC"/>
    <w:rsid w:val="002E7016"/>
    <w:rsid w:val="00310D8F"/>
    <w:rsid w:val="00357DCD"/>
    <w:rsid w:val="00360B92"/>
    <w:rsid w:val="003F4175"/>
    <w:rsid w:val="004217B3"/>
    <w:rsid w:val="00450935"/>
    <w:rsid w:val="00466E89"/>
    <w:rsid w:val="00554AB1"/>
    <w:rsid w:val="005B026B"/>
    <w:rsid w:val="005E00C1"/>
    <w:rsid w:val="00616D42"/>
    <w:rsid w:val="00617192"/>
    <w:rsid w:val="00625FE9"/>
    <w:rsid w:val="00636DB4"/>
    <w:rsid w:val="00656AB2"/>
    <w:rsid w:val="00666001"/>
    <w:rsid w:val="00683F00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17670"/>
    <w:rsid w:val="00820D6D"/>
    <w:rsid w:val="008273B6"/>
    <w:rsid w:val="00856056"/>
    <w:rsid w:val="00880534"/>
    <w:rsid w:val="008A30CB"/>
    <w:rsid w:val="008F7D21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B3080C"/>
    <w:rsid w:val="00B42205"/>
    <w:rsid w:val="00BB2E6F"/>
    <w:rsid w:val="00BC5C2A"/>
    <w:rsid w:val="00BD6BB0"/>
    <w:rsid w:val="00C16BC7"/>
    <w:rsid w:val="00C70779"/>
    <w:rsid w:val="00C909E9"/>
    <w:rsid w:val="00CE5612"/>
    <w:rsid w:val="00CE7DB8"/>
    <w:rsid w:val="00CF3857"/>
    <w:rsid w:val="00D05E66"/>
    <w:rsid w:val="00D105E7"/>
    <w:rsid w:val="00D17CD2"/>
    <w:rsid w:val="00DE0ACE"/>
    <w:rsid w:val="00E10E75"/>
    <w:rsid w:val="00E65F3F"/>
    <w:rsid w:val="00E8677D"/>
    <w:rsid w:val="00E86A51"/>
    <w:rsid w:val="00EF0522"/>
    <w:rsid w:val="00F1317D"/>
    <w:rsid w:val="00F131DA"/>
    <w:rsid w:val="00F22D93"/>
    <w:rsid w:val="00F72DA9"/>
    <w:rsid w:val="00FC0675"/>
    <w:rsid w:val="00FD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A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297BAC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97BA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97BA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97BA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97BA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97BA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97BA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97BA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97BA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297BAC"/>
    <w:pPr>
      <w:ind w:left="900" w:hanging="900"/>
    </w:pPr>
  </w:style>
  <w:style w:type="paragraph" w:styleId="Sumrio1">
    <w:name w:val="toc 1"/>
    <w:basedOn w:val="Normal"/>
    <w:next w:val="Normal"/>
    <w:semiHidden/>
    <w:rsid w:val="00297BAC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297BAC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297BAC"/>
    <w:pPr>
      <w:ind w:left="400"/>
    </w:pPr>
    <w:rPr>
      <w:szCs w:val="24"/>
    </w:rPr>
  </w:style>
  <w:style w:type="paragraph" w:styleId="Cabealho">
    <w:name w:val="header"/>
    <w:basedOn w:val="Normal"/>
    <w:rsid w:val="00297BA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297BA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97BAC"/>
  </w:style>
  <w:style w:type="paragraph" w:customStyle="1" w:styleId="Tabletext">
    <w:name w:val="Tabletext"/>
    <w:basedOn w:val="Normal"/>
    <w:rsid w:val="00297BAC"/>
    <w:pPr>
      <w:keepLines/>
      <w:spacing w:after="120"/>
    </w:pPr>
  </w:style>
  <w:style w:type="paragraph" w:styleId="Corpodetexto">
    <w:name w:val="Body Text"/>
    <w:basedOn w:val="Normal"/>
    <w:rsid w:val="00297BAC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297BAC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97BAC"/>
    <w:pPr>
      <w:ind w:left="720" w:hanging="432"/>
    </w:pPr>
  </w:style>
  <w:style w:type="paragraph" w:customStyle="1" w:styleId="Bullet2">
    <w:name w:val="Bullet2"/>
    <w:basedOn w:val="Normal"/>
    <w:rsid w:val="00297BAC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97BAC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97BAC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97BA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97BA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97BAC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97BA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97BA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97BAC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297BAC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297BAC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297BAC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297BAC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297BAC"/>
    <w:pPr>
      <w:ind w:left="1600"/>
    </w:pPr>
    <w:rPr>
      <w:szCs w:val="24"/>
    </w:rPr>
  </w:style>
  <w:style w:type="paragraph" w:styleId="Corpodetexto2">
    <w:name w:val="Body Text 2"/>
    <w:basedOn w:val="Normal"/>
    <w:rsid w:val="00297BAC"/>
    <w:rPr>
      <w:i/>
      <w:color w:val="0000FF"/>
    </w:rPr>
  </w:style>
  <w:style w:type="paragraph" w:styleId="Recuodecorpodetexto">
    <w:name w:val="Body Text Indent"/>
    <w:basedOn w:val="Normal"/>
    <w:rsid w:val="00297BA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97BA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97BAC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297BAC"/>
    <w:rPr>
      <w:color w:val="0000FF"/>
      <w:u w:val="single"/>
    </w:rPr>
  </w:style>
  <w:style w:type="paragraph" w:styleId="NormalWeb">
    <w:name w:val="Normal (Web)"/>
    <w:basedOn w:val="Normal"/>
    <w:rsid w:val="00297BA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297BAC"/>
    <w:rPr>
      <w:b/>
      <w:bCs/>
    </w:rPr>
  </w:style>
  <w:style w:type="paragraph" w:customStyle="1" w:styleId="infoblue0">
    <w:name w:val="infoblue"/>
    <w:basedOn w:val="Normal"/>
    <w:rsid w:val="00297BAC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297BAC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297BAC"/>
    <w:rPr>
      <w:sz w:val="16"/>
      <w:szCs w:val="16"/>
    </w:rPr>
  </w:style>
  <w:style w:type="paragraph" w:styleId="Textodecomentrio">
    <w:name w:val="annotation text"/>
    <w:basedOn w:val="Normal"/>
    <w:semiHidden/>
    <w:rsid w:val="00297BAC"/>
    <w:pPr>
      <w:widowControl/>
      <w:spacing w:line="240" w:lineRule="auto"/>
    </w:pPr>
  </w:style>
  <w:style w:type="paragraph" w:styleId="Textodebalo">
    <w:name w:val="Balloon Text"/>
    <w:basedOn w:val="Normal"/>
    <w:semiHidden/>
    <w:rsid w:val="00297BAC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297BAC"/>
  </w:style>
  <w:style w:type="character" w:customStyle="1" w:styleId="spelle">
    <w:name w:val="spelle"/>
    <w:basedOn w:val="Fontepargpadro"/>
    <w:rsid w:val="00297BAC"/>
  </w:style>
  <w:style w:type="paragraph" w:styleId="Assuntodocomentrio">
    <w:name w:val="annotation subject"/>
    <w:basedOn w:val="Textodecomentrio"/>
    <w:next w:val="Textodecomentrio"/>
    <w:semiHidden/>
    <w:rsid w:val="00297BAC"/>
    <w:pPr>
      <w:widowControl w:val="0"/>
      <w:spacing w:line="240" w:lineRule="atLeast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8F7D21"/>
    <w:pPr>
      <w:ind w:left="720"/>
      <w:contextualSpacing/>
    </w:pPr>
  </w:style>
  <w:style w:type="paragraph" w:customStyle="1" w:styleId="EstilotitulocapaPrimeiralinha0">
    <w:name w:val="Estilo titulo_capa + Primeira linha:  0&quot;"/>
    <w:basedOn w:val="Normal"/>
    <w:rsid w:val="00820D6D"/>
    <w:pPr>
      <w:widowControl/>
      <w:spacing w:line="240" w:lineRule="auto"/>
      <w:jc w:val="center"/>
    </w:pPr>
    <w:rPr>
      <w:rFonts w:ascii="Verdana" w:hAnsi="Verdana"/>
      <w:b/>
      <w:bCs/>
      <w:noProof/>
      <w:sz w:val="28"/>
      <w:lang w:val="pt-BR" w:eastAsia="pt-BR"/>
    </w:rPr>
  </w:style>
  <w:style w:type="paragraph" w:customStyle="1" w:styleId="EstilotitulocapaprojetoPrimeiralinha0">
    <w:name w:val="Estilo titulo_capa_projeto + Primeira linha:  0&quot;"/>
    <w:basedOn w:val="Normal"/>
    <w:rsid w:val="00820D6D"/>
    <w:pPr>
      <w:widowControl/>
      <w:spacing w:before="60" w:after="60" w:line="240" w:lineRule="auto"/>
      <w:jc w:val="center"/>
    </w:pPr>
    <w:rPr>
      <w:rFonts w:ascii="Verdana" w:hAnsi="Verdana"/>
      <w:color w:val="000000"/>
      <w:sz w:val="24"/>
      <w:lang w:val="pt-BR" w:eastAsia="pt-BR"/>
    </w:rPr>
  </w:style>
  <w:style w:type="paragraph" w:customStyle="1" w:styleId="EstiloCentralizado">
    <w:name w:val="Estilo Centralizado"/>
    <w:basedOn w:val="Normal"/>
    <w:rsid w:val="00820D6D"/>
    <w:pPr>
      <w:widowControl/>
      <w:spacing w:before="120" w:after="120" w:line="240" w:lineRule="auto"/>
      <w:jc w:val="center"/>
    </w:pPr>
    <w:rPr>
      <w:sz w:val="22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.%20de%20Computa&#231;&#227;o%20-%20UFBA\2014.1\Engenharia%20de%20Software%20I\Plano%20de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Projeto</Template>
  <TotalTime>83</TotalTime>
  <Pages>3</Pages>
  <Words>334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Guilherme</dc:creator>
  <cp:lastModifiedBy>Guilherme</cp:lastModifiedBy>
  <cp:revision>22</cp:revision>
  <cp:lastPrinted>2014-06-01T04:45:00Z</cp:lastPrinted>
  <dcterms:created xsi:type="dcterms:W3CDTF">2014-06-01T04:43:00Z</dcterms:created>
  <dcterms:modified xsi:type="dcterms:W3CDTF">2014-06-03T02:19:00Z</dcterms:modified>
</cp:coreProperties>
</file>